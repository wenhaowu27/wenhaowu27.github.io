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C5" w:rsidRPr="00354DF6" w:rsidRDefault="00134BE9" w:rsidP="00520FFA">
      <w:pPr>
        <w:pStyle w:val="Title"/>
        <w:rPr>
          <w:sz w:val="56"/>
          <w:szCs w:val="56"/>
        </w:rPr>
      </w:pPr>
      <w:r w:rsidRPr="00354DF6">
        <w:rPr>
          <w:sz w:val="56"/>
          <w:szCs w:val="56"/>
        </w:rPr>
        <w:t>Wenhao wu</w:t>
      </w:r>
    </w:p>
    <w:tbl>
      <w:tblPr>
        <w:tblStyle w:val="ResumeTable"/>
        <w:tblW w:w="0" w:type="auto"/>
        <w:tblLayout w:type="fixed"/>
        <w:tblCellMar>
          <w:left w:w="1656" w:type="dxa"/>
        </w:tblCellMar>
        <w:tblLook w:val="0620" w:firstRow="1" w:lastRow="0" w:firstColumn="0" w:lastColumn="0" w:noHBand="1" w:noVBand="1"/>
        <w:tblDescription w:val="Contact Info table"/>
      </w:tblPr>
      <w:tblGrid>
        <w:gridCol w:w="9072"/>
      </w:tblGrid>
      <w:tr w:rsidR="00260D3F" w:rsidRPr="00843164" w:rsidTr="00134BE9">
        <w:trPr>
          <w:cnfStyle w:val="100000000000" w:firstRow="1" w:lastRow="0" w:firstColumn="0" w:lastColumn="0" w:oddVBand="0" w:evenVBand="0" w:oddHBand="0" w:evenHBand="0" w:firstRowFirstColumn="0" w:firstRowLastColumn="0" w:lastRowFirstColumn="0" w:lastRowLastColumn="0"/>
          <w:tblHeader/>
        </w:trPr>
        <w:tc>
          <w:tcPr>
            <w:tcW w:w="9072" w:type="dxa"/>
          </w:tcPr>
          <w:p w:rsidR="00260D3F" w:rsidRPr="007B4C37" w:rsidRDefault="00134BE9" w:rsidP="005D482A">
            <w:pPr>
              <w:pStyle w:val="ContactInfo"/>
              <w:spacing w:after="0"/>
              <w:ind w:right="0"/>
              <w:rPr>
                <w:sz w:val="21"/>
                <w:szCs w:val="21"/>
              </w:rPr>
            </w:pPr>
            <w:r w:rsidRPr="007B4C37">
              <w:rPr>
                <w:sz w:val="21"/>
                <w:szCs w:val="21"/>
              </w:rPr>
              <w:t>Redmond, WA 98052</w:t>
            </w:r>
            <w:r w:rsidR="00260D3F" w:rsidRPr="007B4C37">
              <w:rPr>
                <w:sz w:val="21"/>
                <w:szCs w:val="21"/>
              </w:rPr>
              <w:t> | </w:t>
            </w:r>
            <w:r w:rsidRPr="007B4C37">
              <w:rPr>
                <w:sz w:val="21"/>
                <w:szCs w:val="21"/>
              </w:rPr>
              <w:t>425.753.2302</w:t>
            </w:r>
            <w:r w:rsidR="00260D3F" w:rsidRPr="007B4C37">
              <w:rPr>
                <w:sz w:val="21"/>
                <w:szCs w:val="21"/>
              </w:rPr>
              <w:t> | </w:t>
            </w:r>
            <w:hyperlink r:id="rId11" w:history="1">
              <w:r w:rsidRPr="007B4C37">
                <w:rPr>
                  <w:rStyle w:val="Hyperlink"/>
                  <w:sz w:val="21"/>
                  <w:szCs w:val="21"/>
                </w:rPr>
                <w:t>wenhaow@hotmail.com</w:t>
              </w:r>
            </w:hyperlink>
          </w:p>
          <w:p w:rsidR="00134BE9" w:rsidRPr="00843164" w:rsidRDefault="00134BE9" w:rsidP="005D482A">
            <w:pPr>
              <w:pStyle w:val="ContactInfo"/>
              <w:spacing w:after="0"/>
              <w:ind w:right="0"/>
            </w:pPr>
            <w:r w:rsidRPr="007B4C37">
              <w:rPr>
                <w:noProof/>
                <w:sz w:val="21"/>
                <w:szCs w:val="21"/>
                <w:lang w:eastAsia="zh-TW"/>
              </w:rPr>
              <w:drawing>
                <wp:inline distT="0" distB="0" distL="0" distR="0" wp14:anchorId="723F433F" wp14:editId="0003B74F">
                  <wp:extent cx="182880" cy="182880"/>
                  <wp:effectExtent l="0" t="0" r="7620" b="762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github-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hyperlink r:id="rId14" w:history="1">
              <w:r w:rsidRPr="007B4C37">
                <w:rPr>
                  <w:rStyle w:val="Hyperlink"/>
                  <w:sz w:val="21"/>
                  <w:szCs w:val="21"/>
                </w:rPr>
                <w:t>GitHub Portfolio|</w:t>
              </w:r>
            </w:hyperlink>
            <w:r w:rsidRPr="007B4C37">
              <w:rPr>
                <w:noProof/>
                <w:sz w:val="21"/>
                <w:szCs w:val="21"/>
                <w:lang w:eastAsia="zh-TW"/>
              </w:rPr>
              <w:drawing>
                <wp:inline distT="0" distB="0" distL="0" distR="0" wp14:anchorId="299C0913" wp14:editId="6214DA4B">
                  <wp:extent cx="182880" cy="182880"/>
                  <wp:effectExtent l="0" t="0" r="7620" b="762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s8-linkedin-6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hyperlink r:id="rId17" w:history="1">
              <w:r w:rsidRPr="007B4C37">
                <w:rPr>
                  <w:rStyle w:val="Hyperlink"/>
                  <w:sz w:val="21"/>
                  <w:szCs w:val="21"/>
                </w:rPr>
                <w:t>Linkedin Profile</w:t>
              </w:r>
            </w:hyperlink>
            <w:r w:rsidRPr="00134BE9">
              <w:t xml:space="preserve"> </w:t>
            </w:r>
          </w:p>
        </w:tc>
      </w:tr>
    </w:tbl>
    <w:sdt>
      <w:sdtPr>
        <w:alias w:val="Objective heading:"/>
        <w:tag w:val="Objective heading:"/>
        <w:id w:val="-1471434502"/>
        <w:placeholder>
          <w:docPart w:val="FCBC8ADAF39B48E3A887EF7C1501B83A"/>
        </w:placeholder>
        <w:temporary/>
        <w:showingPlcHdr/>
        <w15:appearance w15:val="hidden"/>
      </w:sdtPr>
      <w:sdtEndPr/>
      <w:sdtContent>
        <w:p w:rsidR="00C067C5" w:rsidRPr="00843164" w:rsidRDefault="00126049" w:rsidP="005D482A">
          <w:pPr>
            <w:pStyle w:val="Heading1"/>
            <w:spacing w:before="120"/>
          </w:pPr>
          <w:r w:rsidRPr="00354DF6">
            <w:rPr>
              <w:sz w:val="24"/>
              <w:szCs w:val="24"/>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9360"/>
      </w:tblGrid>
      <w:tr w:rsidR="00260D3F" w:rsidRPr="00843164" w:rsidTr="00520FFA">
        <w:trPr>
          <w:cnfStyle w:val="100000000000" w:firstRow="1" w:lastRow="0" w:firstColumn="0" w:lastColumn="0" w:oddVBand="0" w:evenVBand="0" w:oddHBand="0" w:evenHBand="0" w:firstRowFirstColumn="0" w:firstRowLastColumn="0" w:lastRowFirstColumn="0" w:lastRowLastColumn="0"/>
          <w:trHeight w:val="576"/>
          <w:tblHeader/>
        </w:trPr>
        <w:tc>
          <w:tcPr>
            <w:tcW w:w="5000" w:type="pct"/>
          </w:tcPr>
          <w:p w:rsidR="00260D3F" w:rsidRPr="007B4C37" w:rsidRDefault="00134BE9" w:rsidP="005D482A">
            <w:pPr>
              <w:spacing w:after="0"/>
              <w:ind w:right="0"/>
              <w:rPr>
                <w:rFonts w:ascii="Calibri" w:hAnsi="Calibri" w:cs="Arial"/>
                <w:sz w:val="21"/>
                <w:szCs w:val="21"/>
              </w:rPr>
            </w:pPr>
            <w:r w:rsidRPr="007B4C37">
              <w:rPr>
                <w:rFonts w:ascii="Calibri" w:hAnsi="Calibri" w:cs="Arial"/>
                <w:sz w:val="21"/>
                <w:szCs w:val="21"/>
              </w:rPr>
              <w:t xml:space="preserve">High-performing cross functional leader with deep experience in product development and bringing new products to market both as a project manager and engineer. Looking to join a growing entrepreneurial organization as a program/project manager leading the product development lifecycle. </w:t>
            </w:r>
          </w:p>
        </w:tc>
      </w:tr>
    </w:tbl>
    <w:p w:rsidR="00126049" w:rsidRPr="00354DF6" w:rsidRDefault="00531AF9" w:rsidP="005D482A">
      <w:pPr>
        <w:pStyle w:val="Heading1"/>
        <w:spacing w:before="120"/>
        <w:rPr>
          <w:sz w:val="24"/>
          <w:szCs w:val="24"/>
        </w:rPr>
      </w:pPr>
      <w:r w:rsidRPr="00354DF6">
        <w:rPr>
          <w:sz w:val="24"/>
          <w:szCs w:val="24"/>
        </w:rPr>
        <w:t>SUMMARY</w:t>
      </w:r>
    </w:p>
    <w:tbl>
      <w:tblPr>
        <w:tblStyle w:val="ResumeTable"/>
        <w:tblW w:w="5000" w:type="pct"/>
        <w:tblCellMar>
          <w:left w:w="1656" w:type="dxa"/>
        </w:tblCellMar>
        <w:tblLook w:val="04A0" w:firstRow="1" w:lastRow="0" w:firstColumn="1" w:lastColumn="0" w:noHBand="0" w:noVBand="1"/>
        <w:tblDescription w:val="Skills and Abilities table"/>
      </w:tblPr>
      <w:tblGrid>
        <w:gridCol w:w="9360"/>
      </w:tblGrid>
      <w:tr w:rsidR="00260D3F" w:rsidRPr="00843164" w:rsidTr="0084316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260D3F" w:rsidRPr="00A975E6" w:rsidRDefault="00134BE9" w:rsidP="005D482A">
            <w:pPr>
              <w:spacing w:after="0"/>
              <w:ind w:right="0"/>
              <w:rPr>
                <w:sz w:val="21"/>
                <w:szCs w:val="21"/>
              </w:rPr>
            </w:pPr>
            <w:r w:rsidRPr="00A975E6">
              <w:rPr>
                <w:rFonts w:ascii="Calibri" w:hAnsi="Calibri" w:cs="Arial"/>
                <w:sz w:val="21"/>
                <w:szCs w:val="21"/>
              </w:rPr>
              <w:t>20+ years new product development experiences. Technical competency in all aspect of engineering, hardware, software, manufacturing, quality, production, and operation. Always expanding knowledge and experiences by keeping abreast of evolving trend, techniques, and technologies to streamline efficiency. Effective at combining creativity and problem solving. 20+ years demonstrated experiences turning idea into reality. Equipped with skills needed to create products that bring joy to the lives of the users</w:t>
            </w:r>
          </w:p>
        </w:tc>
      </w:tr>
    </w:tbl>
    <w:sdt>
      <w:sdtPr>
        <w:rPr>
          <w:sz w:val="24"/>
          <w:szCs w:val="24"/>
        </w:rPr>
        <w:alias w:val="Skills &amp; Abilities heading:"/>
        <w:tag w:val="Skills &amp; Abilities heading:"/>
        <w:id w:val="-1758198345"/>
        <w:placeholder>
          <w:docPart w:val="F3094106050B4F0C88AF15D9492C8AF0"/>
        </w:placeholder>
        <w:temporary/>
        <w:showingPlcHdr/>
        <w15:appearance w15:val="hidden"/>
      </w:sdtPr>
      <w:sdtEndPr>
        <w:rPr>
          <w:sz w:val="26"/>
          <w:szCs w:val="34"/>
        </w:rPr>
      </w:sdtEndPr>
      <w:sdtContent>
        <w:p w:rsidR="00531AF9" w:rsidRPr="00843164" w:rsidRDefault="00531AF9" w:rsidP="005D482A">
          <w:pPr>
            <w:pStyle w:val="Heading1"/>
            <w:spacing w:before="120"/>
          </w:pPr>
          <w:r w:rsidRPr="00354DF6">
            <w:rPr>
              <w:sz w:val="24"/>
              <w:szCs w:val="24"/>
            </w:rPr>
            <w:t>Skills &amp; Abilities</w:t>
          </w:r>
        </w:p>
      </w:sdtContent>
    </w:sdt>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1709"/>
        <w:gridCol w:w="7651"/>
      </w:tblGrid>
      <w:tr w:rsidR="00531AF9" w:rsidRPr="00531AF9"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Language:</w:t>
            </w:r>
          </w:p>
        </w:tc>
        <w:tc>
          <w:tcPr>
            <w:tcW w:w="4087" w:type="pct"/>
          </w:tcPr>
          <w:p w:rsidR="00531AF9" w:rsidRPr="00F67952" w:rsidRDefault="00531AF9" w:rsidP="005D482A">
            <w:pPr>
              <w:spacing w:after="0"/>
              <w:ind w:right="0"/>
              <w:rPr>
                <w:rFonts w:cstheme="minorHAnsi"/>
                <w:sz w:val="20"/>
                <w:szCs w:val="20"/>
              </w:rPr>
            </w:pPr>
            <w:r w:rsidRPr="00F67952">
              <w:rPr>
                <w:rFonts w:cstheme="minorHAnsi"/>
                <w:sz w:val="20"/>
                <w:szCs w:val="20"/>
              </w:rPr>
              <w:t>Javascript, JQuery, Node.js, ReactJS</w:t>
            </w:r>
          </w:p>
        </w:tc>
      </w:tr>
      <w:tr w:rsidR="00531AF9" w:rsidRPr="00531AF9"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Application:</w:t>
            </w:r>
          </w:p>
        </w:tc>
        <w:tc>
          <w:tcPr>
            <w:tcW w:w="4087" w:type="pct"/>
          </w:tcPr>
          <w:p w:rsidR="00531AF9" w:rsidRPr="00F67952" w:rsidRDefault="00531AF9" w:rsidP="005D482A">
            <w:pPr>
              <w:spacing w:after="0"/>
              <w:ind w:right="0"/>
              <w:rPr>
                <w:rFonts w:cstheme="minorHAnsi"/>
                <w:sz w:val="20"/>
                <w:szCs w:val="20"/>
              </w:rPr>
            </w:pPr>
            <w:r w:rsidRPr="00F67952">
              <w:rPr>
                <w:rFonts w:cstheme="minorHAnsi"/>
                <w:sz w:val="20"/>
                <w:szCs w:val="20"/>
              </w:rPr>
              <w:t xml:space="preserve">HTML, CSS, AJAX, MySQL, </w:t>
            </w:r>
            <w:r w:rsidR="00553DF8" w:rsidRPr="00FF012D">
              <w:rPr>
                <w:rFonts w:cstheme="minorHAnsi"/>
                <w:sz w:val="21"/>
                <w:szCs w:val="21"/>
              </w:rPr>
              <w:t>Mongoose MonGoDB</w:t>
            </w:r>
            <w:r w:rsidR="00553DF8" w:rsidRPr="00F67952">
              <w:rPr>
                <w:rFonts w:cstheme="minorHAnsi"/>
                <w:sz w:val="20"/>
                <w:szCs w:val="20"/>
              </w:rPr>
              <w:t xml:space="preserve"> </w:t>
            </w:r>
            <w:r w:rsidRPr="00F67952">
              <w:rPr>
                <w:rFonts w:cstheme="minorHAnsi"/>
                <w:sz w:val="20"/>
                <w:szCs w:val="20"/>
              </w:rPr>
              <w:t>, Express, Sequelize</w:t>
            </w:r>
          </w:p>
        </w:tc>
      </w:tr>
      <w:tr w:rsidR="00531AF9" w:rsidRPr="00531AF9"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CAD:</w:t>
            </w:r>
          </w:p>
        </w:tc>
        <w:tc>
          <w:tcPr>
            <w:tcW w:w="4087" w:type="pct"/>
          </w:tcPr>
          <w:p w:rsidR="00531AF9" w:rsidRPr="00F67952" w:rsidRDefault="00531AF9" w:rsidP="00485B76">
            <w:pPr>
              <w:spacing w:after="0"/>
              <w:ind w:right="0"/>
              <w:rPr>
                <w:rFonts w:cstheme="minorHAnsi"/>
                <w:sz w:val="20"/>
                <w:szCs w:val="20"/>
              </w:rPr>
            </w:pPr>
            <w:r w:rsidRPr="00F67952">
              <w:rPr>
                <w:rFonts w:cstheme="minorHAnsi"/>
                <w:sz w:val="20"/>
                <w:szCs w:val="20"/>
              </w:rPr>
              <w:t>SolidWorks, SDRC I-DEAS, Auto CAD</w:t>
            </w:r>
          </w:p>
        </w:tc>
      </w:tr>
    </w:tbl>
    <w:p w:rsidR="00485B76" w:rsidRPr="00354DF6" w:rsidRDefault="00F67952" w:rsidP="00485B76">
      <w:pPr>
        <w:pStyle w:val="Heading1"/>
        <w:spacing w:before="120"/>
        <w:rPr>
          <w:sz w:val="24"/>
          <w:szCs w:val="24"/>
        </w:rPr>
      </w:pPr>
      <w:r>
        <w:rPr>
          <w:sz w:val="24"/>
          <w:szCs w:val="24"/>
        </w:rPr>
        <w:t xml:space="preserve">Software </w:t>
      </w:r>
      <w:r w:rsidR="00485B76" w:rsidRPr="00354DF6">
        <w:rPr>
          <w:sz w:val="24"/>
          <w:szCs w:val="24"/>
        </w:rPr>
        <w:t>projects</w:t>
      </w:r>
    </w:p>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2340"/>
        <w:gridCol w:w="7020"/>
      </w:tblGrid>
      <w:tr w:rsidR="00485B76"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Non-Random Password Generator</w:t>
            </w:r>
          </w:p>
        </w:tc>
        <w:tc>
          <w:tcPr>
            <w:tcW w:w="5000" w:type="pct"/>
          </w:tcPr>
          <w:p w:rsidR="00E8742D" w:rsidRPr="00FF012D" w:rsidRDefault="00E8742D" w:rsidP="00E8742D">
            <w:pPr>
              <w:pStyle w:val="ListBullet"/>
              <w:spacing w:after="0"/>
              <w:ind w:right="0"/>
              <w:rPr>
                <w:rFonts w:cstheme="minorHAnsi"/>
                <w:sz w:val="21"/>
                <w:szCs w:val="21"/>
              </w:rPr>
            </w:pPr>
            <w:r w:rsidRPr="00FF012D">
              <w:rPr>
                <w:rFonts w:cstheme="minorHAnsi"/>
                <w:sz w:val="21"/>
                <w:szCs w:val="21"/>
              </w:rPr>
              <w:t>A customized phrase changing password generator</w:t>
            </w:r>
            <w:r w:rsidR="00FF012D">
              <w:rPr>
                <w:rFonts w:cstheme="minorHAnsi"/>
                <w:sz w:val="21"/>
                <w:szCs w:val="21"/>
              </w:rPr>
              <w:t xml:space="preserve"> – Self-made app</w:t>
            </w:r>
          </w:p>
          <w:p w:rsidR="00E8742D" w:rsidRPr="00BF40C0" w:rsidRDefault="008749BD" w:rsidP="00E8742D">
            <w:pPr>
              <w:pStyle w:val="ListBullet"/>
              <w:spacing w:after="0"/>
              <w:ind w:right="0"/>
              <w:rPr>
                <w:rFonts w:cstheme="minorHAnsi"/>
                <w:sz w:val="21"/>
                <w:szCs w:val="21"/>
              </w:rPr>
            </w:pPr>
            <w:r w:rsidRPr="00BF40C0">
              <w:rPr>
                <w:rFonts w:cstheme="minorHAnsi"/>
                <w:sz w:val="21"/>
                <w:szCs w:val="21"/>
              </w:rPr>
              <w:t xml:space="preserve">Javascript, function of char mask, CSS </w:t>
            </w:r>
          </w:p>
          <w:p w:rsidR="00485B76" w:rsidRPr="00BF40C0" w:rsidRDefault="00EA4E76" w:rsidP="00E8742D">
            <w:pPr>
              <w:pStyle w:val="ListBullet"/>
              <w:spacing w:after="0"/>
              <w:ind w:right="0"/>
              <w:rPr>
                <w:rFonts w:cstheme="minorHAnsi"/>
                <w:sz w:val="21"/>
                <w:szCs w:val="21"/>
              </w:rPr>
            </w:pPr>
            <w:hyperlink r:id="rId18" w:history="1">
              <w:r w:rsidR="00E8742D" w:rsidRPr="00BF40C0">
                <w:rPr>
                  <w:sz w:val="21"/>
                  <w:szCs w:val="21"/>
                </w:rPr>
                <w:t>https://wenhaowu27.github.io/password_generator/</w:t>
              </w:r>
            </w:hyperlink>
          </w:p>
        </w:tc>
      </w:tr>
      <w:tr w:rsidR="00485B76"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Bulls &amp; Cows</w:t>
            </w:r>
          </w:p>
        </w:tc>
        <w:tc>
          <w:tcPr>
            <w:tcW w:w="5000" w:type="pct"/>
          </w:tcPr>
          <w:p w:rsidR="008749BD" w:rsidRPr="00FF012D" w:rsidRDefault="008749BD" w:rsidP="008749BD">
            <w:pPr>
              <w:pStyle w:val="ListBullet"/>
              <w:spacing w:after="0"/>
              <w:ind w:right="0"/>
              <w:rPr>
                <w:rFonts w:cstheme="minorHAnsi"/>
                <w:sz w:val="21"/>
                <w:szCs w:val="21"/>
              </w:rPr>
            </w:pPr>
            <w:r w:rsidRPr="00FF012D">
              <w:rPr>
                <w:sz w:val="21"/>
                <w:szCs w:val="21"/>
              </w:rPr>
              <w:t>Old paper &amp; pencil game I used to play while in high school</w:t>
            </w:r>
            <w:r w:rsidR="00FF012D">
              <w:rPr>
                <w:rFonts w:cstheme="minorHAnsi"/>
                <w:sz w:val="21"/>
                <w:szCs w:val="21"/>
              </w:rPr>
              <w:t xml:space="preserve"> – Self-made app</w:t>
            </w:r>
          </w:p>
          <w:p w:rsidR="008749BD" w:rsidRPr="00BF40C0" w:rsidRDefault="008749BD" w:rsidP="008749BD">
            <w:pPr>
              <w:pStyle w:val="ListBullet"/>
              <w:spacing w:after="0"/>
              <w:ind w:right="0"/>
              <w:rPr>
                <w:rFonts w:cstheme="minorHAnsi"/>
                <w:sz w:val="21"/>
                <w:szCs w:val="21"/>
              </w:rPr>
            </w:pPr>
            <w:r w:rsidRPr="00BF40C0">
              <w:rPr>
                <w:sz w:val="21"/>
                <w:szCs w:val="21"/>
              </w:rPr>
              <w:t xml:space="preserve">Javascript, function of CSS to assign shape, function of duplicate/repeated number and accept number only </w:t>
            </w:r>
            <w:r w:rsidR="00E8742D" w:rsidRPr="00BF40C0">
              <w:rPr>
                <w:sz w:val="21"/>
                <w:szCs w:val="21"/>
              </w:rPr>
              <w:t xml:space="preserve"> </w:t>
            </w:r>
          </w:p>
          <w:p w:rsidR="00485B76" w:rsidRPr="00BF40C0" w:rsidRDefault="00EA4E76" w:rsidP="008749BD">
            <w:pPr>
              <w:pStyle w:val="ListBullet"/>
              <w:spacing w:after="0"/>
              <w:ind w:right="0"/>
              <w:rPr>
                <w:rFonts w:cstheme="minorHAnsi"/>
                <w:sz w:val="21"/>
                <w:szCs w:val="21"/>
              </w:rPr>
            </w:pPr>
            <w:hyperlink r:id="rId19" w:history="1">
              <w:r w:rsidR="00E8742D" w:rsidRPr="00BF40C0">
                <w:rPr>
                  <w:rFonts w:cstheme="minorHAnsi"/>
                  <w:sz w:val="21"/>
                  <w:szCs w:val="21"/>
                </w:rPr>
                <w:t>https://wenhaowu27.github.io/4digit_game/</w:t>
              </w:r>
            </w:hyperlink>
          </w:p>
        </w:tc>
      </w:tr>
      <w:tr w:rsidR="00485B76"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One Community</w:t>
            </w:r>
          </w:p>
        </w:tc>
        <w:tc>
          <w:tcPr>
            <w:tcW w:w="5000" w:type="pct"/>
          </w:tcPr>
          <w:p w:rsidR="008749BD" w:rsidRPr="00FF012D" w:rsidRDefault="008749BD" w:rsidP="008749BD">
            <w:pPr>
              <w:pStyle w:val="ListBullet"/>
              <w:spacing w:after="0"/>
              <w:ind w:right="0"/>
              <w:rPr>
                <w:rFonts w:cstheme="minorHAnsi"/>
                <w:sz w:val="21"/>
                <w:szCs w:val="21"/>
              </w:rPr>
            </w:pPr>
            <w:r w:rsidRPr="00FF012D">
              <w:rPr>
                <w:rFonts w:cstheme="minorHAnsi"/>
                <w:sz w:val="21"/>
                <w:szCs w:val="21"/>
              </w:rPr>
              <w:t>A social site app for volunteer and help wanted</w:t>
            </w:r>
            <w:r w:rsidR="00FF012D">
              <w:rPr>
                <w:rFonts w:cstheme="minorHAnsi"/>
                <w:sz w:val="21"/>
                <w:szCs w:val="21"/>
              </w:rPr>
              <w:t xml:space="preserve"> - </w:t>
            </w:r>
            <w:r w:rsidRPr="00FF012D">
              <w:rPr>
                <w:rFonts w:cstheme="minorHAnsi"/>
                <w:sz w:val="21"/>
                <w:szCs w:val="21"/>
              </w:rPr>
              <w:t>Group project, I was responsible to write all API routing and testing</w:t>
            </w:r>
          </w:p>
          <w:p w:rsidR="008749BD" w:rsidRPr="00BF40C0" w:rsidRDefault="008749BD" w:rsidP="008749BD">
            <w:pPr>
              <w:pStyle w:val="ListBullet"/>
              <w:spacing w:after="0"/>
              <w:ind w:right="0"/>
              <w:rPr>
                <w:rFonts w:cstheme="minorHAnsi"/>
                <w:sz w:val="21"/>
                <w:szCs w:val="21"/>
              </w:rPr>
            </w:pPr>
            <w:r w:rsidRPr="00BF40C0">
              <w:rPr>
                <w:rFonts w:cstheme="minorHAnsi"/>
                <w:sz w:val="21"/>
                <w:szCs w:val="21"/>
              </w:rPr>
              <w:t>Javascript, Node.js, MySQL, express, Sequelize, and OOM</w:t>
            </w:r>
          </w:p>
          <w:p w:rsidR="00485B76" w:rsidRPr="00BF40C0" w:rsidRDefault="008749BD" w:rsidP="008749BD">
            <w:pPr>
              <w:pStyle w:val="ListBullet"/>
              <w:rPr>
                <w:rFonts w:cstheme="minorHAnsi"/>
                <w:sz w:val="21"/>
                <w:szCs w:val="21"/>
              </w:rPr>
            </w:pPr>
            <w:r w:rsidRPr="00BF40C0">
              <w:rPr>
                <w:rFonts w:cstheme="minorHAnsi"/>
                <w:sz w:val="21"/>
                <w:szCs w:val="21"/>
              </w:rPr>
              <w:t>https://one-community.herokuapp.com/</w:t>
            </w:r>
          </w:p>
        </w:tc>
      </w:tr>
      <w:tr w:rsidR="00E8742D" w:rsidRPr="00531AF9" w:rsidTr="00FF012D">
        <w:trPr>
          <w:cnfStyle w:val="100000000000" w:firstRow="1" w:lastRow="0" w:firstColumn="0" w:lastColumn="0" w:oddVBand="0" w:evenVBand="0" w:oddHBand="0" w:evenHBand="0" w:firstRowFirstColumn="0" w:firstRowLastColumn="0" w:lastRowFirstColumn="0" w:lastRowLastColumn="0"/>
          <w:tblHeader/>
        </w:trPr>
        <w:tc>
          <w:tcPr>
            <w:tcW w:w="1250" w:type="pct"/>
          </w:tcPr>
          <w:p w:rsidR="00E8742D" w:rsidRPr="00BF40C0" w:rsidRDefault="00E8742D" w:rsidP="00E15DA5">
            <w:pPr>
              <w:pStyle w:val="Date"/>
              <w:spacing w:after="0"/>
              <w:ind w:right="0"/>
              <w:rPr>
                <w:rFonts w:cstheme="minorHAnsi"/>
                <w:sz w:val="21"/>
                <w:szCs w:val="21"/>
              </w:rPr>
            </w:pPr>
            <w:r w:rsidRPr="00BF40C0">
              <w:rPr>
                <w:rFonts w:cstheme="minorHAnsi"/>
                <w:sz w:val="21"/>
                <w:szCs w:val="21"/>
              </w:rPr>
              <w:t>Wonder Kitch</w:t>
            </w:r>
          </w:p>
        </w:tc>
        <w:tc>
          <w:tcPr>
            <w:tcW w:w="5000" w:type="pct"/>
          </w:tcPr>
          <w:p w:rsidR="005B6CF5" w:rsidRPr="00FF012D" w:rsidRDefault="005B6CF5" w:rsidP="008749BD">
            <w:pPr>
              <w:pStyle w:val="ListBullet"/>
              <w:spacing w:after="0"/>
              <w:ind w:right="0"/>
              <w:rPr>
                <w:rFonts w:cstheme="minorHAnsi"/>
                <w:sz w:val="21"/>
                <w:szCs w:val="21"/>
              </w:rPr>
            </w:pPr>
            <w:r w:rsidRPr="00FF012D">
              <w:rPr>
                <w:rFonts w:cstheme="minorHAnsi"/>
                <w:sz w:val="21"/>
                <w:szCs w:val="21"/>
              </w:rPr>
              <w:t>A recipes apps to convert scanned receipt into searchable item and use it to search recipe</w:t>
            </w:r>
            <w:r w:rsidR="00FF012D">
              <w:rPr>
                <w:rFonts w:cstheme="minorHAnsi"/>
                <w:sz w:val="21"/>
                <w:szCs w:val="21"/>
              </w:rPr>
              <w:t xml:space="preserve"> - </w:t>
            </w:r>
            <w:r w:rsidRPr="00FF012D">
              <w:rPr>
                <w:rFonts w:cstheme="minorHAnsi"/>
                <w:sz w:val="21"/>
                <w:szCs w:val="21"/>
              </w:rPr>
              <w:t>Group Project. Responsible for backend on Mongoose</w:t>
            </w:r>
            <w:r w:rsidR="004D2AEC" w:rsidRPr="00FF012D">
              <w:rPr>
                <w:rFonts w:cstheme="minorHAnsi"/>
                <w:sz w:val="21"/>
                <w:szCs w:val="21"/>
              </w:rPr>
              <w:t xml:space="preserve"> MonGoDB</w:t>
            </w:r>
          </w:p>
          <w:p w:rsidR="005B6CF5" w:rsidRPr="00BF40C0" w:rsidRDefault="005B6CF5" w:rsidP="008749BD">
            <w:pPr>
              <w:pStyle w:val="ListBullet"/>
              <w:spacing w:after="0"/>
              <w:ind w:right="0"/>
              <w:rPr>
                <w:rFonts w:cstheme="minorHAnsi"/>
                <w:sz w:val="21"/>
                <w:szCs w:val="21"/>
              </w:rPr>
            </w:pPr>
            <w:r w:rsidRPr="00BF40C0">
              <w:rPr>
                <w:rFonts w:cstheme="minorHAnsi"/>
                <w:sz w:val="21"/>
                <w:szCs w:val="21"/>
              </w:rPr>
              <w:t>Mongo/Mongoose, ReactJS</w:t>
            </w:r>
          </w:p>
          <w:p w:rsidR="00E8742D" w:rsidRPr="00BF40C0" w:rsidRDefault="005B6CF5" w:rsidP="008749BD">
            <w:pPr>
              <w:pStyle w:val="ListBullet"/>
              <w:spacing w:after="0"/>
              <w:ind w:right="0"/>
              <w:rPr>
                <w:rFonts w:cstheme="minorHAnsi"/>
                <w:sz w:val="21"/>
                <w:szCs w:val="21"/>
              </w:rPr>
            </w:pPr>
            <w:r w:rsidRPr="00BF40C0">
              <w:rPr>
                <w:rFonts w:cstheme="minorHAnsi"/>
                <w:sz w:val="21"/>
                <w:szCs w:val="21"/>
              </w:rPr>
              <w:t>https://wonderktich.herokuapp.com/login</w:t>
            </w:r>
          </w:p>
        </w:tc>
      </w:tr>
    </w:tbl>
    <w:sdt>
      <w:sdtPr>
        <w:alias w:val="Experience heading:"/>
        <w:tag w:val="Experience heading:"/>
        <w:id w:val="899876606"/>
        <w:placeholder>
          <w:docPart w:val="B56761067A414537B685E8B02B7F2393"/>
        </w:placeholder>
        <w:temporary/>
        <w:showingPlcHdr/>
        <w15:appearance w15:val="hidden"/>
      </w:sdtPr>
      <w:sdtEndPr/>
      <w:sdtContent>
        <w:p w:rsidR="00843164" w:rsidRPr="00843164" w:rsidRDefault="00843164" w:rsidP="005D482A">
          <w:pPr>
            <w:pStyle w:val="Heading1"/>
            <w:spacing w:before="120"/>
          </w:pPr>
          <w:r w:rsidRPr="00354DF6">
            <w:rPr>
              <w:sz w:val="24"/>
              <w:szCs w:val="24"/>
            </w:rPr>
            <w:t>Experience</w:t>
          </w:r>
        </w:p>
      </w:sdtContent>
    </w:sdt>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1709"/>
        <w:gridCol w:w="7651"/>
      </w:tblGrid>
      <w:tr w:rsidR="00843164" w:rsidRPr="00843164" w:rsidTr="009E5871">
        <w:trPr>
          <w:cnfStyle w:val="100000000000" w:firstRow="1" w:lastRow="0" w:firstColumn="0" w:lastColumn="0" w:oddVBand="0" w:evenVBand="0" w:oddHBand="0" w:evenHBand="0" w:firstRowFirstColumn="0" w:firstRowLastColumn="0" w:lastRowFirstColumn="0" w:lastRowLastColumn="0"/>
          <w:tblHeader/>
        </w:trPr>
        <w:tc>
          <w:tcPr>
            <w:tcW w:w="913" w:type="pct"/>
          </w:tcPr>
          <w:p w:rsidR="00843164" w:rsidRPr="00BF40C0" w:rsidRDefault="008F07E8" w:rsidP="005D482A">
            <w:pPr>
              <w:pStyle w:val="Date"/>
              <w:spacing w:after="0"/>
              <w:ind w:right="0"/>
              <w:rPr>
                <w:sz w:val="21"/>
                <w:szCs w:val="21"/>
              </w:rPr>
            </w:pPr>
            <w:r w:rsidRPr="00BF40C0">
              <w:rPr>
                <w:sz w:val="21"/>
                <w:szCs w:val="21"/>
              </w:rPr>
              <w:t>7/2017</w:t>
            </w:r>
            <w:r w:rsidR="00843164" w:rsidRPr="00BF40C0">
              <w:rPr>
                <w:sz w:val="21"/>
                <w:szCs w:val="21"/>
              </w:rPr>
              <w:t>-</w:t>
            </w:r>
            <w:r w:rsidRPr="00BF40C0">
              <w:rPr>
                <w:sz w:val="21"/>
                <w:szCs w:val="21"/>
              </w:rPr>
              <w:t>7/2019</w:t>
            </w:r>
          </w:p>
        </w:tc>
        <w:tc>
          <w:tcPr>
            <w:tcW w:w="4087" w:type="pct"/>
          </w:tcPr>
          <w:p w:rsidR="00843164" w:rsidRPr="00BF40C0" w:rsidRDefault="008F07E8" w:rsidP="005D482A">
            <w:pPr>
              <w:spacing w:after="0"/>
              <w:ind w:right="0"/>
              <w:rPr>
                <w:sz w:val="21"/>
                <w:szCs w:val="21"/>
              </w:rPr>
            </w:pPr>
            <w:r w:rsidRPr="00BF40C0">
              <w:rPr>
                <w:sz w:val="21"/>
                <w:szCs w:val="21"/>
              </w:rPr>
              <w:t>Mechanical Engineer</w:t>
            </w:r>
            <w:r w:rsidR="00BF40C0">
              <w:rPr>
                <w:sz w:val="21"/>
                <w:szCs w:val="21"/>
              </w:rPr>
              <w:t>, </w:t>
            </w:r>
            <w:r w:rsidRPr="00BF40C0">
              <w:rPr>
                <w:rStyle w:val="Emphasis"/>
                <w:sz w:val="21"/>
                <w:szCs w:val="21"/>
              </w:rPr>
              <w:t>Human, Inc. Through Nytec, Inc.</w:t>
            </w:r>
          </w:p>
          <w:p w:rsidR="00843164" w:rsidRPr="00BF40C0" w:rsidRDefault="008F07E8" w:rsidP="005D482A">
            <w:pPr>
              <w:pStyle w:val="ListBullet"/>
              <w:spacing w:after="0"/>
              <w:ind w:right="0"/>
              <w:rPr>
                <w:sz w:val="21"/>
                <w:szCs w:val="21"/>
              </w:rPr>
            </w:pPr>
            <w:r w:rsidRPr="00BF40C0">
              <w:rPr>
                <w:sz w:val="21"/>
                <w:szCs w:val="21"/>
              </w:rPr>
              <w:t>Build proof of concepts to prove function, manufacturability, and robustness.</w:t>
            </w:r>
          </w:p>
        </w:tc>
      </w:tr>
      <w:tr w:rsidR="00843164" w:rsidRPr="00843164" w:rsidTr="009E5871">
        <w:tc>
          <w:tcPr>
            <w:tcW w:w="913" w:type="pct"/>
          </w:tcPr>
          <w:p w:rsidR="00843164" w:rsidRPr="00BF40C0" w:rsidRDefault="009E5871" w:rsidP="005D482A">
            <w:pPr>
              <w:pStyle w:val="Date"/>
              <w:spacing w:after="0"/>
              <w:ind w:right="0"/>
              <w:rPr>
                <w:sz w:val="21"/>
                <w:szCs w:val="21"/>
              </w:rPr>
            </w:pPr>
            <w:r w:rsidRPr="00BF40C0">
              <w:rPr>
                <w:sz w:val="21"/>
                <w:szCs w:val="21"/>
              </w:rPr>
              <w:t>2</w:t>
            </w:r>
            <w:r w:rsidR="008F07E8" w:rsidRPr="00BF40C0">
              <w:rPr>
                <w:sz w:val="21"/>
                <w:szCs w:val="21"/>
              </w:rPr>
              <w:t>/2014</w:t>
            </w:r>
            <w:r w:rsidR="00843164" w:rsidRPr="00BF40C0">
              <w:rPr>
                <w:sz w:val="21"/>
                <w:szCs w:val="21"/>
              </w:rPr>
              <w:t>-</w:t>
            </w:r>
            <w:r w:rsidR="008F07E8" w:rsidRPr="00BF40C0">
              <w:rPr>
                <w:sz w:val="21"/>
                <w:szCs w:val="21"/>
              </w:rPr>
              <w:t>7/2017</w:t>
            </w:r>
          </w:p>
        </w:tc>
        <w:tc>
          <w:tcPr>
            <w:tcW w:w="4087" w:type="pct"/>
          </w:tcPr>
          <w:p w:rsidR="00843164" w:rsidRPr="00BF40C0" w:rsidRDefault="008F07E8" w:rsidP="005D482A">
            <w:pPr>
              <w:spacing w:after="0"/>
              <w:ind w:right="0"/>
              <w:rPr>
                <w:color w:val="auto"/>
                <w:sz w:val="21"/>
                <w:szCs w:val="21"/>
              </w:rPr>
            </w:pPr>
            <w:r w:rsidRPr="00BF40C0">
              <w:rPr>
                <w:color w:val="auto"/>
                <w:sz w:val="21"/>
                <w:szCs w:val="21"/>
              </w:rPr>
              <w:t>Senior Mechanical Engineer, Principal</w:t>
            </w:r>
            <w:r w:rsidR="00843164" w:rsidRPr="00BF40C0">
              <w:rPr>
                <w:color w:val="auto"/>
                <w:sz w:val="21"/>
                <w:szCs w:val="21"/>
              </w:rPr>
              <w:t>,  </w:t>
            </w:r>
            <w:r w:rsidRPr="00BF40C0">
              <w:rPr>
                <w:i/>
                <w:iCs/>
                <w:color w:val="auto"/>
                <w:sz w:val="21"/>
                <w:szCs w:val="21"/>
              </w:rPr>
              <w:t>Viavi Solutions</w:t>
            </w:r>
          </w:p>
          <w:p w:rsidR="00843164" w:rsidRPr="00BF40C0" w:rsidRDefault="009E5871" w:rsidP="005D482A">
            <w:pPr>
              <w:pStyle w:val="ListBullet"/>
              <w:spacing w:after="0"/>
              <w:ind w:right="0"/>
              <w:rPr>
                <w:sz w:val="21"/>
                <w:szCs w:val="21"/>
              </w:rPr>
            </w:pPr>
            <w:r w:rsidRPr="00BF40C0">
              <w:rPr>
                <w:sz w:val="21"/>
                <w:szCs w:val="21"/>
              </w:rPr>
              <w:t>Design zoom lenses integrated with LCD and camera board. Provide optical/mechanical design and performance specification</w:t>
            </w:r>
          </w:p>
          <w:p w:rsidR="009E5871" w:rsidRPr="00BF40C0" w:rsidRDefault="009E5871" w:rsidP="005D482A">
            <w:pPr>
              <w:pStyle w:val="ListBullet"/>
              <w:spacing w:after="0"/>
              <w:ind w:right="0"/>
              <w:rPr>
                <w:sz w:val="21"/>
                <w:szCs w:val="21"/>
              </w:rPr>
            </w:pPr>
            <w:r w:rsidRPr="00BF40C0">
              <w:rPr>
                <w:sz w:val="21"/>
                <w:szCs w:val="21"/>
              </w:rPr>
              <w:t>Responsible for mechanical design, fit, function and documentation</w:t>
            </w:r>
          </w:p>
          <w:p w:rsidR="009E5871" w:rsidRPr="00BF40C0" w:rsidRDefault="009E5871" w:rsidP="005D482A">
            <w:pPr>
              <w:pStyle w:val="ListBullet"/>
              <w:spacing w:after="0"/>
              <w:ind w:right="0"/>
              <w:rPr>
                <w:sz w:val="21"/>
                <w:szCs w:val="21"/>
              </w:rPr>
            </w:pPr>
            <w:r w:rsidRPr="00BF40C0">
              <w:rPr>
                <w:sz w:val="21"/>
                <w:szCs w:val="21"/>
              </w:rPr>
              <w:lastRenderedPageBreak/>
              <w:t>Provide detailed design and 2D documentation of all parts and assemblies</w:t>
            </w:r>
          </w:p>
          <w:p w:rsidR="009E5871" w:rsidRPr="00BF40C0" w:rsidRDefault="009E5871" w:rsidP="005D482A">
            <w:pPr>
              <w:pStyle w:val="ListBullet"/>
              <w:spacing w:after="0"/>
              <w:ind w:right="0"/>
              <w:rPr>
                <w:sz w:val="21"/>
                <w:szCs w:val="21"/>
              </w:rPr>
            </w:pPr>
            <w:r w:rsidRPr="00BF40C0">
              <w:rPr>
                <w:sz w:val="21"/>
                <w:szCs w:val="21"/>
              </w:rPr>
              <w:t>Create design with 3D printed prototype to proof concept</w:t>
            </w:r>
          </w:p>
          <w:p w:rsidR="009E5871" w:rsidRPr="00BF40C0" w:rsidRDefault="009E5871" w:rsidP="005D482A">
            <w:pPr>
              <w:pStyle w:val="ListBullet"/>
              <w:spacing w:after="0"/>
              <w:ind w:right="0"/>
              <w:rPr>
                <w:color w:val="auto"/>
                <w:sz w:val="21"/>
                <w:szCs w:val="21"/>
              </w:rPr>
            </w:pPr>
            <w:r w:rsidRPr="00BF40C0">
              <w:rPr>
                <w:sz w:val="21"/>
                <w:szCs w:val="21"/>
              </w:rPr>
              <w:t>Designated to work with Asia contract manufacturing from prototype to production</w:t>
            </w:r>
          </w:p>
        </w:tc>
      </w:tr>
      <w:tr w:rsidR="009E5871" w:rsidRPr="00843164" w:rsidTr="009E5871">
        <w:tc>
          <w:tcPr>
            <w:tcW w:w="913" w:type="pct"/>
          </w:tcPr>
          <w:p w:rsidR="009E5871" w:rsidRPr="00BF40C0" w:rsidRDefault="009E5871" w:rsidP="005D482A">
            <w:pPr>
              <w:pStyle w:val="Date"/>
              <w:spacing w:after="0"/>
              <w:ind w:right="0"/>
              <w:rPr>
                <w:sz w:val="21"/>
                <w:szCs w:val="21"/>
              </w:rPr>
            </w:pPr>
            <w:r w:rsidRPr="00BF40C0">
              <w:rPr>
                <w:sz w:val="21"/>
                <w:szCs w:val="21"/>
              </w:rPr>
              <w:lastRenderedPageBreak/>
              <w:t>4/2012-2/2014</w:t>
            </w:r>
          </w:p>
        </w:tc>
        <w:tc>
          <w:tcPr>
            <w:tcW w:w="4087" w:type="pct"/>
          </w:tcPr>
          <w:p w:rsidR="009E5871" w:rsidRPr="00BF40C0" w:rsidRDefault="009E5871" w:rsidP="005D482A">
            <w:pPr>
              <w:spacing w:after="0"/>
              <w:ind w:right="0"/>
              <w:rPr>
                <w:color w:val="auto"/>
                <w:sz w:val="21"/>
                <w:szCs w:val="21"/>
              </w:rPr>
            </w:pPr>
            <w:r w:rsidRPr="00BF40C0">
              <w:rPr>
                <w:color w:val="auto"/>
                <w:sz w:val="21"/>
                <w:szCs w:val="21"/>
              </w:rPr>
              <w:t>Lead Project Engineer, Principal,  </w:t>
            </w:r>
            <w:r w:rsidRPr="00BF40C0">
              <w:rPr>
                <w:i/>
                <w:iCs/>
                <w:color w:val="auto"/>
                <w:sz w:val="21"/>
                <w:szCs w:val="21"/>
              </w:rPr>
              <w:t>Honeywell</w:t>
            </w:r>
          </w:p>
          <w:p w:rsidR="00F87910" w:rsidRPr="00BF40C0" w:rsidRDefault="00F87910" w:rsidP="005D482A">
            <w:pPr>
              <w:pStyle w:val="ListBullet"/>
              <w:spacing w:after="0"/>
              <w:ind w:right="0"/>
              <w:rPr>
                <w:color w:val="auto"/>
                <w:sz w:val="21"/>
                <w:szCs w:val="21"/>
              </w:rPr>
            </w:pPr>
            <w:r w:rsidRPr="00BF40C0">
              <w:rPr>
                <w:color w:val="auto"/>
                <w:sz w:val="21"/>
                <w:szCs w:val="21"/>
              </w:rPr>
              <w:t>Oversee multiple missile guiding system projects across all phases of development</w:t>
            </w:r>
          </w:p>
          <w:p w:rsidR="00F87910" w:rsidRPr="00BF40C0" w:rsidRDefault="00F87910" w:rsidP="005D482A">
            <w:pPr>
              <w:pStyle w:val="ListBullet"/>
              <w:spacing w:after="0"/>
              <w:ind w:right="0"/>
              <w:rPr>
                <w:color w:val="auto"/>
                <w:sz w:val="21"/>
                <w:szCs w:val="21"/>
              </w:rPr>
            </w:pPr>
            <w:r w:rsidRPr="00BF40C0">
              <w:rPr>
                <w:color w:val="auto"/>
                <w:sz w:val="21"/>
                <w:szCs w:val="21"/>
              </w:rPr>
              <w:t>Work as part of interdisciplinary team to achieve successful phase gate exit goal</w:t>
            </w:r>
          </w:p>
          <w:p w:rsidR="00F87910" w:rsidRPr="00BF40C0" w:rsidRDefault="00F87910" w:rsidP="005D482A">
            <w:pPr>
              <w:pStyle w:val="ListBullet"/>
              <w:spacing w:after="0"/>
              <w:ind w:right="0"/>
              <w:rPr>
                <w:color w:val="auto"/>
                <w:sz w:val="21"/>
                <w:szCs w:val="21"/>
              </w:rPr>
            </w:pPr>
            <w:r w:rsidRPr="00BF40C0">
              <w:rPr>
                <w:color w:val="auto"/>
                <w:sz w:val="21"/>
                <w:szCs w:val="21"/>
              </w:rPr>
              <w:t>Implement and maintain development matrix best practice</w:t>
            </w:r>
          </w:p>
          <w:p w:rsidR="00F87910" w:rsidRPr="00BF40C0" w:rsidRDefault="00F87910" w:rsidP="005D482A">
            <w:pPr>
              <w:pStyle w:val="ListBullet"/>
              <w:spacing w:after="0"/>
              <w:ind w:right="0"/>
              <w:rPr>
                <w:color w:val="auto"/>
                <w:sz w:val="21"/>
                <w:szCs w:val="21"/>
              </w:rPr>
            </w:pPr>
            <w:r w:rsidRPr="00BF40C0">
              <w:rPr>
                <w:color w:val="auto"/>
                <w:sz w:val="21"/>
                <w:szCs w:val="21"/>
              </w:rPr>
              <w:t>Working under Advance Manufacturing Engineering Group to lead new product development process from its inception to production.</w:t>
            </w:r>
          </w:p>
          <w:p w:rsidR="00F87910" w:rsidRPr="00BF40C0" w:rsidRDefault="00F87910" w:rsidP="005D482A">
            <w:pPr>
              <w:pStyle w:val="ListBullet"/>
              <w:spacing w:after="0"/>
              <w:ind w:right="0"/>
              <w:rPr>
                <w:color w:val="auto"/>
                <w:sz w:val="21"/>
                <w:szCs w:val="21"/>
              </w:rPr>
            </w:pPr>
            <w:r w:rsidRPr="00BF40C0">
              <w:rPr>
                <w:color w:val="auto"/>
                <w:sz w:val="21"/>
                <w:szCs w:val="21"/>
              </w:rPr>
              <w:t>Drive Design To Cost</w:t>
            </w:r>
            <w:r w:rsidR="00BF40C0" w:rsidRPr="00BF40C0">
              <w:rPr>
                <w:color w:val="auto"/>
                <w:sz w:val="21"/>
                <w:szCs w:val="21"/>
              </w:rPr>
              <w:t>, d</w:t>
            </w:r>
            <w:r w:rsidRPr="00BF40C0">
              <w:rPr>
                <w:color w:val="auto"/>
                <w:sz w:val="21"/>
                <w:szCs w:val="21"/>
              </w:rPr>
              <w:t>evelop Cost Take Out Roadmap(s)</w:t>
            </w:r>
          </w:p>
          <w:p w:rsidR="00F87910" w:rsidRPr="00BF40C0" w:rsidRDefault="00F87910" w:rsidP="005D482A">
            <w:pPr>
              <w:pStyle w:val="ListBullet"/>
              <w:spacing w:after="0"/>
              <w:ind w:right="0"/>
              <w:rPr>
                <w:color w:val="auto"/>
                <w:sz w:val="21"/>
                <w:szCs w:val="21"/>
              </w:rPr>
            </w:pPr>
            <w:r w:rsidRPr="00BF40C0">
              <w:rPr>
                <w:color w:val="auto"/>
                <w:sz w:val="21"/>
                <w:szCs w:val="21"/>
              </w:rPr>
              <w:t>Drive DFX (Design For Manufacturing, Assembly, Service, Test, Lean)</w:t>
            </w:r>
          </w:p>
          <w:p w:rsidR="00F87910" w:rsidRPr="00BF40C0" w:rsidRDefault="00F87910" w:rsidP="005D482A">
            <w:pPr>
              <w:pStyle w:val="ListBullet"/>
              <w:spacing w:after="0"/>
              <w:ind w:right="0"/>
              <w:rPr>
                <w:color w:val="auto"/>
                <w:sz w:val="21"/>
                <w:szCs w:val="21"/>
              </w:rPr>
            </w:pPr>
            <w:r w:rsidRPr="00BF40C0">
              <w:rPr>
                <w:color w:val="auto"/>
                <w:sz w:val="21"/>
                <w:szCs w:val="21"/>
              </w:rPr>
              <w:t>Predict design for manufacturability, yield, test, and drive change utilizing the AME enabling tool suite (Yield, Complexity, and Design For Manufacturability (DFM) prediction models)</w:t>
            </w:r>
          </w:p>
          <w:p w:rsidR="009E5871" w:rsidRPr="00BF40C0" w:rsidRDefault="00F87910" w:rsidP="005D482A">
            <w:pPr>
              <w:pStyle w:val="ListBullet"/>
              <w:spacing w:after="0"/>
              <w:ind w:right="0"/>
              <w:rPr>
                <w:color w:val="auto"/>
                <w:sz w:val="21"/>
                <w:szCs w:val="21"/>
              </w:rPr>
            </w:pPr>
            <w:r w:rsidRPr="00BF40C0">
              <w:rPr>
                <w:color w:val="auto"/>
                <w:sz w:val="21"/>
                <w:szCs w:val="21"/>
              </w:rPr>
              <w:t>Program/Project Focal for the Program transition to Production</w:t>
            </w:r>
          </w:p>
        </w:tc>
      </w:tr>
      <w:tr w:rsidR="00F87910" w:rsidRPr="00843164" w:rsidTr="009E5871">
        <w:tc>
          <w:tcPr>
            <w:tcW w:w="913" w:type="pct"/>
          </w:tcPr>
          <w:p w:rsidR="00F87910" w:rsidRPr="00BF40C0" w:rsidRDefault="00DB4F7D" w:rsidP="005D482A">
            <w:pPr>
              <w:pStyle w:val="Date"/>
              <w:spacing w:after="0"/>
              <w:ind w:right="0"/>
              <w:rPr>
                <w:sz w:val="21"/>
                <w:szCs w:val="21"/>
              </w:rPr>
            </w:pPr>
            <w:r w:rsidRPr="00BF40C0">
              <w:rPr>
                <w:sz w:val="21"/>
                <w:szCs w:val="21"/>
              </w:rPr>
              <w:t>8/2008</w:t>
            </w:r>
            <w:r w:rsidR="00F87910" w:rsidRPr="00BF40C0">
              <w:rPr>
                <w:sz w:val="21"/>
                <w:szCs w:val="21"/>
              </w:rPr>
              <w:t>-</w:t>
            </w:r>
            <w:r w:rsidRPr="00BF40C0">
              <w:rPr>
                <w:sz w:val="21"/>
                <w:szCs w:val="21"/>
              </w:rPr>
              <w:t>4/2012</w:t>
            </w:r>
          </w:p>
        </w:tc>
        <w:tc>
          <w:tcPr>
            <w:tcW w:w="4087" w:type="pct"/>
          </w:tcPr>
          <w:p w:rsidR="00F87910" w:rsidRPr="00BF40C0" w:rsidRDefault="00DB4F7D" w:rsidP="005D482A">
            <w:pPr>
              <w:spacing w:after="0"/>
              <w:ind w:right="0"/>
              <w:rPr>
                <w:i/>
                <w:sz w:val="21"/>
                <w:szCs w:val="21"/>
              </w:rPr>
            </w:pPr>
            <w:r w:rsidRPr="00BF40C0">
              <w:rPr>
                <w:sz w:val="21"/>
                <w:szCs w:val="21"/>
              </w:rPr>
              <w:t xml:space="preserve">Engineering Manager, Manufacturing Operation, </w:t>
            </w:r>
            <w:r w:rsidRPr="00BF40C0">
              <w:rPr>
                <w:i/>
                <w:sz w:val="21"/>
                <w:szCs w:val="21"/>
              </w:rPr>
              <w:t>WatchGuard Technologies, Inc.</w:t>
            </w:r>
          </w:p>
          <w:p w:rsidR="00DB4F7D" w:rsidRPr="00BF40C0" w:rsidRDefault="00DB4F7D" w:rsidP="005D482A">
            <w:pPr>
              <w:pStyle w:val="ListBullet"/>
              <w:spacing w:after="0"/>
              <w:ind w:right="0"/>
              <w:rPr>
                <w:sz w:val="21"/>
                <w:szCs w:val="21"/>
              </w:rPr>
            </w:pPr>
            <w:r w:rsidRPr="00BF40C0">
              <w:rPr>
                <w:sz w:val="21"/>
                <w:szCs w:val="21"/>
              </w:rPr>
              <w:t>Managing a engineering team of 5 members, components engineer, compliance engineer, and software engineer on manufacturing and testing issue to ensure product meet specification and achieve expected quality</w:t>
            </w:r>
          </w:p>
          <w:p w:rsidR="00DB4F7D" w:rsidRPr="00BF40C0" w:rsidRDefault="00DB4F7D" w:rsidP="005D482A">
            <w:pPr>
              <w:pStyle w:val="ListBullet"/>
              <w:spacing w:after="0"/>
              <w:ind w:right="0"/>
              <w:rPr>
                <w:sz w:val="21"/>
                <w:szCs w:val="21"/>
              </w:rPr>
            </w:pPr>
            <w:r w:rsidRPr="00BF40C0">
              <w:rPr>
                <w:sz w:val="21"/>
                <w:szCs w:val="21"/>
              </w:rPr>
              <w:t>Managing creation of manufacturing testing automation for server hardware that includes hard drive, memory, system controllers and other peripherals</w:t>
            </w:r>
          </w:p>
          <w:p w:rsidR="00DB4F7D" w:rsidRPr="00BF40C0" w:rsidRDefault="00DB4F7D" w:rsidP="005D482A">
            <w:pPr>
              <w:pStyle w:val="ListBullet"/>
              <w:spacing w:after="0"/>
              <w:ind w:right="0"/>
              <w:rPr>
                <w:sz w:val="21"/>
                <w:szCs w:val="21"/>
              </w:rPr>
            </w:pPr>
            <w:r w:rsidRPr="00BF40C0">
              <w:rPr>
                <w:sz w:val="21"/>
                <w:szCs w:val="21"/>
              </w:rPr>
              <w:t>Managing production activity in accordance with sales forecast and inventory control i.e. MRP, production, logistic, and inventory</w:t>
            </w:r>
          </w:p>
          <w:p w:rsidR="00DB4F7D" w:rsidRPr="00BF40C0" w:rsidRDefault="00DB4F7D" w:rsidP="005D482A">
            <w:pPr>
              <w:pStyle w:val="ListBullet"/>
              <w:spacing w:after="0"/>
              <w:ind w:right="0"/>
              <w:rPr>
                <w:sz w:val="21"/>
                <w:szCs w:val="21"/>
              </w:rPr>
            </w:pPr>
            <w:r w:rsidRPr="00BF40C0">
              <w:rPr>
                <w:sz w:val="21"/>
                <w:szCs w:val="21"/>
              </w:rPr>
              <w:t xml:space="preserve">Facilitate and drive cost negotiation of all components section such as encryption chipset (Freescale), </w:t>
            </w:r>
            <w:r w:rsidR="00945FC9" w:rsidRPr="00BF40C0">
              <w:rPr>
                <w:sz w:val="21"/>
                <w:szCs w:val="21"/>
              </w:rPr>
              <w:t>Wi-Fi</w:t>
            </w:r>
            <w:r w:rsidRPr="00BF40C0">
              <w:rPr>
                <w:sz w:val="21"/>
                <w:szCs w:val="21"/>
              </w:rPr>
              <w:t xml:space="preserve"> (Athero), fiber optic components (transceiver, receiver, and transmitter), PCBA, as well as final assembly (COGS)</w:t>
            </w:r>
          </w:p>
          <w:p w:rsidR="00DB4F7D" w:rsidRPr="00BF40C0" w:rsidRDefault="00DB4F7D" w:rsidP="005D482A">
            <w:pPr>
              <w:pStyle w:val="ListBullet"/>
              <w:spacing w:after="0"/>
              <w:ind w:right="0"/>
              <w:rPr>
                <w:sz w:val="21"/>
                <w:szCs w:val="21"/>
              </w:rPr>
            </w:pPr>
            <w:r w:rsidRPr="00BF40C0">
              <w:rPr>
                <w:sz w:val="21"/>
                <w:szCs w:val="21"/>
              </w:rPr>
              <w:t>Managing RMA lab for product identify failure mode, refurbishing, and shipping back to contract manufacturer for repair</w:t>
            </w:r>
          </w:p>
          <w:p w:rsidR="00DB4F7D" w:rsidRPr="00BF40C0" w:rsidRDefault="00DB4F7D" w:rsidP="005D482A">
            <w:pPr>
              <w:pStyle w:val="ListBullet"/>
              <w:spacing w:after="0"/>
              <w:ind w:right="0"/>
              <w:rPr>
                <w:sz w:val="21"/>
                <w:szCs w:val="21"/>
              </w:rPr>
            </w:pPr>
            <w:r w:rsidRPr="00BF40C0">
              <w:rPr>
                <w:sz w:val="21"/>
                <w:szCs w:val="21"/>
              </w:rPr>
              <w:t>Preparation of and adherence to annual budget plans, inclusive of staffing levels, expense planning &amp; CAPEX spending necessary to achieve approved projects and programs.</w:t>
            </w:r>
          </w:p>
          <w:p w:rsidR="00F87910" w:rsidRPr="00BF40C0" w:rsidRDefault="00DB4F7D" w:rsidP="005D482A">
            <w:pPr>
              <w:pStyle w:val="ListBullet"/>
              <w:spacing w:after="0"/>
              <w:ind w:right="0"/>
              <w:rPr>
                <w:sz w:val="21"/>
                <w:szCs w:val="21"/>
              </w:rPr>
            </w:pPr>
            <w:r w:rsidRPr="00BF40C0">
              <w:rPr>
                <w:sz w:val="21"/>
                <w:szCs w:val="21"/>
              </w:rPr>
              <w:t>Travel to Taiwan for manufacturing builds</w:t>
            </w:r>
          </w:p>
        </w:tc>
      </w:tr>
      <w:tr w:rsidR="00945FC9" w:rsidRPr="00843164" w:rsidTr="009E5871">
        <w:tc>
          <w:tcPr>
            <w:tcW w:w="913" w:type="pct"/>
          </w:tcPr>
          <w:p w:rsidR="00945FC9" w:rsidRPr="00BF40C0" w:rsidRDefault="00945FC9" w:rsidP="005D482A">
            <w:pPr>
              <w:pStyle w:val="Date"/>
              <w:spacing w:after="0"/>
              <w:ind w:right="0"/>
              <w:rPr>
                <w:sz w:val="21"/>
                <w:szCs w:val="21"/>
              </w:rPr>
            </w:pPr>
            <w:r w:rsidRPr="00BF40C0">
              <w:rPr>
                <w:sz w:val="21"/>
                <w:szCs w:val="21"/>
              </w:rPr>
              <w:t>4/2007-7/2008</w:t>
            </w:r>
          </w:p>
        </w:tc>
        <w:tc>
          <w:tcPr>
            <w:tcW w:w="4087" w:type="pct"/>
          </w:tcPr>
          <w:p w:rsidR="00945FC9" w:rsidRPr="00BF40C0" w:rsidRDefault="00945FC9" w:rsidP="005D482A">
            <w:pPr>
              <w:spacing w:after="0"/>
              <w:ind w:right="0"/>
              <w:rPr>
                <w:color w:val="auto"/>
                <w:sz w:val="21"/>
                <w:szCs w:val="21"/>
              </w:rPr>
            </w:pPr>
            <w:r w:rsidRPr="00BF40C0">
              <w:rPr>
                <w:color w:val="auto"/>
                <w:sz w:val="21"/>
                <w:szCs w:val="21"/>
              </w:rPr>
              <w:t>Engineering Manager,  </w:t>
            </w:r>
            <w:r w:rsidRPr="00BF40C0">
              <w:rPr>
                <w:i/>
                <w:iCs/>
                <w:color w:val="auto"/>
                <w:sz w:val="21"/>
                <w:szCs w:val="21"/>
              </w:rPr>
              <w:t>Micronics</w:t>
            </w:r>
          </w:p>
          <w:p w:rsidR="00945FC9" w:rsidRPr="00BF40C0" w:rsidRDefault="00945FC9" w:rsidP="005D482A">
            <w:pPr>
              <w:pStyle w:val="ListBullet"/>
              <w:spacing w:after="0"/>
              <w:ind w:right="0"/>
              <w:rPr>
                <w:color w:val="auto"/>
                <w:sz w:val="21"/>
                <w:szCs w:val="21"/>
              </w:rPr>
            </w:pPr>
            <w:r w:rsidRPr="00BF40C0">
              <w:rPr>
                <w:color w:val="auto"/>
                <w:sz w:val="21"/>
                <w:szCs w:val="21"/>
              </w:rPr>
              <w:t>Supervising group of engineer and technician to develop and manufacture MicroFluidics lab card for bio testing</w:t>
            </w:r>
          </w:p>
          <w:p w:rsidR="00945FC9" w:rsidRPr="00BF40C0" w:rsidRDefault="00945FC9" w:rsidP="005D482A">
            <w:pPr>
              <w:pStyle w:val="ListBullet"/>
              <w:spacing w:after="0"/>
              <w:ind w:right="0"/>
              <w:rPr>
                <w:color w:val="auto"/>
                <w:sz w:val="21"/>
                <w:szCs w:val="21"/>
              </w:rPr>
            </w:pPr>
            <w:r w:rsidRPr="00BF40C0">
              <w:rPr>
                <w:color w:val="auto"/>
                <w:sz w:val="21"/>
                <w:szCs w:val="21"/>
              </w:rPr>
              <w:t>Solved multiple 2 year old quality issues by change manufacturing equipment part design as well as reexam part quality</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5/2006</w:t>
            </w:r>
            <w:r w:rsidR="00945FC9" w:rsidRPr="00BF40C0">
              <w:rPr>
                <w:sz w:val="21"/>
                <w:szCs w:val="21"/>
              </w:rPr>
              <w:t>-</w:t>
            </w:r>
            <w:r w:rsidRPr="00BF40C0">
              <w:rPr>
                <w:sz w:val="21"/>
                <w:szCs w:val="21"/>
              </w:rPr>
              <w:t>4/2007</w:t>
            </w:r>
          </w:p>
        </w:tc>
        <w:tc>
          <w:tcPr>
            <w:tcW w:w="4087" w:type="pct"/>
          </w:tcPr>
          <w:p w:rsidR="00945FC9" w:rsidRPr="00BF40C0" w:rsidRDefault="00027B61" w:rsidP="005D482A">
            <w:pPr>
              <w:spacing w:after="0"/>
              <w:ind w:right="0"/>
              <w:rPr>
                <w:i/>
                <w:color w:val="auto"/>
                <w:sz w:val="21"/>
                <w:szCs w:val="21"/>
              </w:rPr>
            </w:pPr>
            <w:r w:rsidRPr="00BF40C0">
              <w:rPr>
                <w:color w:val="auto"/>
                <w:sz w:val="21"/>
                <w:szCs w:val="21"/>
              </w:rPr>
              <w:t>Business Program Manager</w:t>
            </w:r>
            <w:r w:rsidR="00945FC9" w:rsidRPr="00BF40C0">
              <w:rPr>
                <w:color w:val="auto"/>
                <w:sz w:val="21"/>
                <w:szCs w:val="21"/>
              </w:rPr>
              <w:t>,  </w:t>
            </w:r>
            <w:r w:rsidR="006A2C02" w:rsidRPr="00BF40C0">
              <w:rPr>
                <w:i/>
                <w:color w:val="auto"/>
                <w:sz w:val="21"/>
                <w:szCs w:val="21"/>
              </w:rPr>
              <w:t>Foxlink</w:t>
            </w:r>
            <w:r w:rsidRPr="00BF40C0">
              <w:rPr>
                <w:i/>
                <w:color w:val="auto"/>
                <w:sz w:val="21"/>
                <w:szCs w:val="21"/>
              </w:rPr>
              <w:t xml:space="preserve"> International</w:t>
            </w:r>
          </w:p>
          <w:p w:rsidR="00945FC9" w:rsidRPr="00BF40C0" w:rsidRDefault="00027B61" w:rsidP="005D482A">
            <w:pPr>
              <w:pStyle w:val="ListBullet"/>
              <w:spacing w:after="0"/>
              <w:ind w:right="0"/>
              <w:rPr>
                <w:color w:val="auto"/>
                <w:sz w:val="21"/>
                <w:szCs w:val="21"/>
              </w:rPr>
            </w:pPr>
            <w:r w:rsidRPr="00BF40C0">
              <w:rPr>
                <w:color w:val="auto"/>
                <w:sz w:val="21"/>
                <w:szCs w:val="21"/>
              </w:rPr>
              <w:t xml:space="preserve"> Managing Microsoft PC hardware account for mouse, key board, Xbox controller, and webcam from RFQ to EOL of product </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4/2004</w:t>
            </w:r>
            <w:r w:rsidR="00945FC9" w:rsidRPr="00BF40C0">
              <w:rPr>
                <w:sz w:val="21"/>
                <w:szCs w:val="21"/>
              </w:rPr>
              <w:t>-</w:t>
            </w:r>
            <w:r w:rsidRPr="00BF40C0">
              <w:rPr>
                <w:sz w:val="21"/>
                <w:szCs w:val="21"/>
              </w:rPr>
              <w:t>5/2005</w:t>
            </w:r>
          </w:p>
        </w:tc>
        <w:tc>
          <w:tcPr>
            <w:tcW w:w="4087" w:type="pct"/>
          </w:tcPr>
          <w:p w:rsidR="00945FC9" w:rsidRPr="00BF40C0" w:rsidRDefault="00027B61" w:rsidP="005D482A">
            <w:pPr>
              <w:spacing w:after="0"/>
              <w:ind w:right="0"/>
              <w:rPr>
                <w:i/>
                <w:color w:val="auto"/>
                <w:sz w:val="21"/>
                <w:szCs w:val="21"/>
              </w:rPr>
            </w:pPr>
            <w:r w:rsidRPr="00BF40C0">
              <w:rPr>
                <w:color w:val="auto"/>
                <w:sz w:val="21"/>
                <w:szCs w:val="21"/>
              </w:rPr>
              <w:t>Senior Mechanical Engineer(contract)</w:t>
            </w:r>
            <w:r w:rsidR="00945FC9" w:rsidRPr="00BF40C0">
              <w:rPr>
                <w:color w:val="auto"/>
                <w:sz w:val="21"/>
                <w:szCs w:val="21"/>
              </w:rPr>
              <w:t>,  </w:t>
            </w:r>
            <w:r w:rsidRPr="00BF40C0">
              <w:rPr>
                <w:i/>
                <w:color w:val="auto"/>
                <w:sz w:val="21"/>
                <w:szCs w:val="21"/>
              </w:rPr>
              <w:t>Aerojet</w:t>
            </w:r>
          </w:p>
          <w:p w:rsidR="00027B61" w:rsidRPr="00BF40C0" w:rsidRDefault="00027B61" w:rsidP="005D482A">
            <w:pPr>
              <w:pStyle w:val="ListBullet"/>
              <w:spacing w:after="0"/>
              <w:ind w:right="0"/>
              <w:rPr>
                <w:color w:val="auto"/>
                <w:sz w:val="21"/>
                <w:szCs w:val="21"/>
              </w:rPr>
            </w:pPr>
            <w:r w:rsidRPr="00BF40C0">
              <w:rPr>
                <w:color w:val="auto"/>
                <w:sz w:val="21"/>
                <w:szCs w:val="21"/>
              </w:rPr>
              <w:t xml:space="preserve"> Solved rocket propellant manufacturing issue with new design </w:t>
            </w:r>
          </w:p>
          <w:p w:rsidR="00945FC9" w:rsidRPr="00BF40C0" w:rsidRDefault="00027B61" w:rsidP="005D482A">
            <w:pPr>
              <w:pStyle w:val="ListBullet"/>
              <w:spacing w:after="0"/>
              <w:ind w:right="0"/>
              <w:rPr>
                <w:color w:val="auto"/>
                <w:sz w:val="21"/>
                <w:szCs w:val="21"/>
              </w:rPr>
            </w:pPr>
            <w:r w:rsidRPr="00BF40C0">
              <w:rPr>
                <w:color w:val="auto"/>
                <w:sz w:val="21"/>
                <w:szCs w:val="21"/>
              </w:rPr>
              <w:t>Design/development fire suppression system using  solid propellant for police vehicle</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9/2000</w:t>
            </w:r>
            <w:r w:rsidR="00945FC9" w:rsidRPr="00BF40C0">
              <w:rPr>
                <w:sz w:val="21"/>
                <w:szCs w:val="21"/>
              </w:rPr>
              <w:t>-</w:t>
            </w:r>
            <w:r w:rsidRPr="00BF40C0">
              <w:rPr>
                <w:sz w:val="21"/>
                <w:szCs w:val="21"/>
              </w:rPr>
              <w:t>4/2004</w:t>
            </w:r>
          </w:p>
        </w:tc>
        <w:tc>
          <w:tcPr>
            <w:tcW w:w="4087" w:type="pct"/>
          </w:tcPr>
          <w:p w:rsidR="00945FC9" w:rsidRPr="00BF40C0" w:rsidRDefault="00027B61" w:rsidP="005D482A">
            <w:pPr>
              <w:spacing w:after="0"/>
              <w:ind w:right="0"/>
              <w:rPr>
                <w:color w:val="auto"/>
                <w:sz w:val="21"/>
                <w:szCs w:val="21"/>
              </w:rPr>
            </w:pPr>
            <w:r w:rsidRPr="00BF40C0">
              <w:rPr>
                <w:color w:val="auto"/>
                <w:sz w:val="21"/>
                <w:szCs w:val="21"/>
              </w:rPr>
              <w:t>Senior Mechanical Engineer (Contract)</w:t>
            </w:r>
            <w:r w:rsidR="00945FC9" w:rsidRPr="00BF40C0">
              <w:rPr>
                <w:color w:val="auto"/>
                <w:sz w:val="21"/>
                <w:szCs w:val="21"/>
              </w:rPr>
              <w:t>,</w:t>
            </w:r>
            <w:r w:rsidRPr="00BF40C0">
              <w:rPr>
                <w:color w:val="auto"/>
                <w:sz w:val="21"/>
                <w:szCs w:val="21"/>
              </w:rPr>
              <w:t> </w:t>
            </w:r>
            <w:r w:rsidRPr="00BF40C0">
              <w:rPr>
                <w:i/>
                <w:color w:val="auto"/>
                <w:sz w:val="21"/>
                <w:szCs w:val="21"/>
              </w:rPr>
              <w:t>Cisco Systems, Inc.</w:t>
            </w:r>
          </w:p>
          <w:p w:rsidR="00027B61" w:rsidRPr="00BF40C0" w:rsidRDefault="00027B61" w:rsidP="005D482A">
            <w:pPr>
              <w:pStyle w:val="ListBullet"/>
              <w:spacing w:after="0"/>
              <w:ind w:right="0"/>
              <w:rPr>
                <w:color w:val="auto"/>
                <w:sz w:val="21"/>
                <w:szCs w:val="21"/>
              </w:rPr>
            </w:pPr>
            <w:r w:rsidRPr="00BF40C0">
              <w:rPr>
                <w:color w:val="auto"/>
                <w:sz w:val="21"/>
                <w:szCs w:val="21"/>
              </w:rPr>
              <w:t xml:space="preserve"> Started the project with 2 fellow engineer but sole responsible for completed design and develo</w:t>
            </w:r>
            <w:r w:rsidR="000E4629">
              <w:rPr>
                <w:color w:val="auto"/>
                <w:sz w:val="21"/>
                <w:szCs w:val="21"/>
              </w:rPr>
              <w:t>pment of CSR-2</w:t>
            </w:r>
            <w:r w:rsidRPr="00BF40C0">
              <w:rPr>
                <w:color w:val="auto"/>
                <w:sz w:val="21"/>
                <w:szCs w:val="21"/>
              </w:rPr>
              <w:t xml:space="preserve"> router systems to meet NEBS compliance</w:t>
            </w:r>
          </w:p>
          <w:p w:rsidR="00027B61" w:rsidRPr="00BF40C0" w:rsidRDefault="00027B61" w:rsidP="005D482A">
            <w:pPr>
              <w:pStyle w:val="ListBullet"/>
              <w:spacing w:after="0"/>
              <w:ind w:right="0"/>
              <w:rPr>
                <w:color w:val="auto"/>
                <w:sz w:val="21"/>
                <w:szCs w:val="21"/>
              </w:rPr>
            </w:pPr>
            <w:r w:rsidRPr="00BF40C0">
              <w:rPr>
                <w:color w:val="auto"/>
                <w:sz w:val="21"/>
                <w:szCs w:val="21"/>
              </w:rPr>
              <w:t>Produce handmade prototype to demonstrate design concept in visual. Develop a complex routing system for fiber optic ribbon assembly</w:t>
            </w:r>
          </w:p>
          <w:p w:rsidR="00945FC9" w:rsidRPr="00BF40C0" w:rsidRDefault="00027B61" w:rsidP="005D482A">
            <w:pPr>
              <w:pStyle w:val="ListBullet"/>
              <w:spacing w:after="0"/>
              <w:ind w:right="0"/>
              <w:rPr>
                <w:color w:val="auto"/>
                <w:sz w:val="21"/>
                <w:szCs w:val="21"/>
              </w:rPr>
            </w:pPr>
            <w:r w:rsidRPr="00BF40C0">
              <w:rPr>
                <w:color w:val="auto"/>
                <w:sz w:val="21"/>
                <w:szCs w:val="21"/>
              </w:rPr>
              <w:t>Lead Line card development group in customize project for varies telecommunication (South Bell and AT&amp;T) companies</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lastRenderedPageBreak/>
              <w:t>7/1998</w:t>
            </w:r>
            <w:r w:rsidR="00945FC9" w:rsidRPr="00BF40C0">
              <w:rPr>
                <w:sz w:val="21"/>
                <w:szCs w:val="21"/>
              </w:rPr>
              <w:t>-</w:t>
            </w:r>
            <w:r w:rsidRPr="00BF40C0">
              <w:rPr>
                <w:sz w:val="21"/>
                <w:szCs w:val="21"/>
              </w:rPr>
              <w:t>9/2000</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Senior Project Engineer</w:t>
            </w:r>
            <w:r w:rsidR="00945FC9" w:rsidRPr="00BF40C0">
              <w:rPr>
                <w:color w:val="auto"/>
                <w:sz w:val="21"/>
                <w:szCs w:val="21"/>
              </w:rPr>
              <w:t>,  </w:t>
            </w:r>
            <w:r w:rsidRPr="00BF40C0">
              <w:rPr>
                <w:i/>
                <w:iCs/>
                <w:color w:val="auto"/>
                <w:sz w:val="21"/>
                <w:szCs w:val="21"/>
              </w:rPr>
              <w:t>The Robbins Group</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 Managing cutter development project with Michigan Technological University Research center for tunnel boring machine </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10/1997</w:t>
            </w:r>
            <w:r w:rsidR="00945FC9" w:rsidRPr="00BF40C0">
              <w:rPr>
                <w:sz w:val="21"/>
                <w:szCs w:val="21"/>
              </w:rPr>
              <w:t>-</w:t>
            </w:r>
            <w:r w:rsidRPr="00BF40C0">
              <w:rPr>
                <w:sz w:val="21"/>
                <w:szCs w:val="21"/>
              </w:rPr>
              <w:t>7/1998</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Senior Mechanical Engineer</w:t>
            </w:r>
            <w:r w:rsidR="00945FC9" w:rsidRPr="00BF40C0">
              <w:rPr>
                <w:color w:val="auto"/>
                <w:sz w:val="21"/>
                <w:szCs w:val="21"/>
              </w:rPr>
              <w:t>,  </w:t>
            </w:r>
            <w:r w:rsidRPr="00BF40C0">
              <w:rPr>
                <w:i/>
                <w:iCs/>
                <w:color w:val="auto"/>
                <w:sz w:val="21"/>
                <w:szCs w:val="21"/>
              </w:rPr>
              <w:t>Matsushita Television Company (Panasonic)</w:t>
            </w:r>
          </w:p>
          <w:p w:rsidR="000344D9" w:rsidRPr="00BF40C0" w:rsidRDefault="000344D9" w:rsidP="005D482A">
            <w:pPr>
              <w:pStyle w:val="ListBullet"/>
              <w:spacing w:after="0"/>
              <w:ind w:right="0"/>
              <w:rPr>
                <w:color w:val="auto"/>
                <w:sz w:val="21"/>
                <w:szCs w:val="21"/>
              </w:rPr>
            </w:pPr>
            <w:r w:rsidRPr="00BF40C0">
              <w:rPr>
                <w:color w:val="auto"/>
                <w:sz w:val="21"/>
                <w:szCs w:val="21"/>
              </w:rPr>
              <w:t xml:space="preserve"> Introduce 3D CAD into engineering department</w:t>
            </w:r>
          </w:p>
          <w:p w:rsidR="000344D9" w:rsidRPr="00BF40C0" w:rsidRDefault="000344D9" w:rsidP="005D482A">
            <w:pPr>
              <w:pStyle w:val="ListBullet"/>
              <w:spacing w:after="0"/>
              <w:ind w:right="0"/>
              <w:rPr>
                <w:color w:val="auto"/>
                <w:sz w:val="21"/>
                <w:szCs w:val="21"/>
              </w:rPr>
            </w:pPr>
            <w:r w:rsidRPr="00BF40C0">
              <w:rPr>
                <w:color w:val="auto"/>
                <w:sz w:val="21"/>
                <w:szCs w:val="21"/>
              </w:rPr>
              <w:t>Lead engineer for complete 1999 product line</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Work with industrial designer and manufacturing engineering to ensure  DFX </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8/1996</w:t>
            </w:r>
            <w:r w:rsidR="00945FC9" w:rsidRPr="00BF40C0">
              <w:rPr>
                <w:sz w:val="21"/>
                <w:szCs w:val="21"/>
              </w:rPr>
              <w:t>-</w:t>
            </w:r>
            <w:r w:rsidRPr="00BF40C0">
              <w:rPr>
                <w:sz w:val="21"/>
                <w:szCs w:val="21"/>
              </w:rPr>
              <w:t>10/1997</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Lead Mechanical Engineer</w:t>
            </w:r>
            <w:r w:rsidR="00945FC9" w:rsidRPr="00BF40C0">
              <w:rPr>
                <w:color w:val="auto"/>
                <w:sz w:val="21"/>
                <w:szCs w:val="21"/>
              </w:rPr>
              <w:t>,</w:t>
            </w:r>
            <w:r w:rsidR="006A2C02" w:rsidRPr="00BF40C0">
              <w:rPr>
                <w:color w:val="auto"/>
                <w:sz w:val="21"/>
                <w:szCs w:val="21"/>
              </w:rPr>
              <w:t> Sims</w:t>
            </w:r>
            <w:r w:rsidRPr="00BF40C0">
              <w:rPr>
                <w:i/>
                <w:iCs/>
                <w:color w:val="auto"/>
                <w:sz w:val="21"/>
                <w:szCs w:val="21"/>
              </w:rPr>
              <w:t xml:space="preserve"> Sports, Inc</w:t>
            </w:r>
            <w:r w:rsidR="006A2C02" w:rsidRPr="00BF40C0">
              <w:rPr>
                <w:i/>
                <w:iCs/>
                <w:color w:val="auto"/>
                <w:sz w:val="21"/>
                <w:szCs w:val="21"/>
              </w:rPr>
              <w:t>.</w:t>
            </w:r>
          </w:p>
          <w:p w:rsidR="000344D9" w:rsidRPr="00BF40C0" w:rsidRDefault="000344D9" w:rsidP="005D482A">
            <w:pPr>
              <w:pStyle w:val="ListBullet"/>
              <w:spacing w:after="0"/>
              <w:ind w:right="0"/>
              <w:rPr>
                <w:color w:val="auto"/>
                <w:sz w:val="21"/>
                <w:szCs w:val="21"/>
              </w:rPr>
            </w:pPr>
            <w:r w:rsidRPr="00BF40C0">
              <w:rPr>
                <w:color w:val="auto"/>
                <w:sz w:val="21"/>
                <w:szCs w:val="21"/>
              </w:rPr>
              <w:t>Started project from artist hand sketch and turn into real product</w:t>
            </w:r>
          </w:p>
          <w:p w:rsidR="000344D9" w:rsidRPr="00BF40C0" w:rsidRDefault="000344D9" w:rsidP="005D482A">
            <w:pPr>
              <w:pStyle w:val="ListBullet"/>
              <w:spacing w:after="0"/>
              <w:ind w:right="0"/>
              <w:rPr>
                <w:color w:val="auto"/>
                <w:sz w:val="21"/>
                <w:szCs w:val="21"/>
              </w:rPr>
            </w:pPr>
            <w:r w:rsidRPr="00BF40C0">
              <w:rPr>
                <w:color w:val="auto"/>
                <w:sz w:val="21"/>
                <w:szCs w:val="21"/>
              </w:rPr>
              <w:t>Nominated and awarded  by Snowboard Magazine as “The Binding”</w:t>
            </w:r>
          </w:p>
          <w:p w:rsidR="000344D9" w:rsidRPr="00BF40C0" w:rsidRDefault="000344D9" w:rsidP="005D482A">
            <w:pPr>
              <w:pStyle w:val="ListBullet"/>
              <w:spacing w:after="0"/>
              <w:ind w:right="0"/>
              <w:rPr>
                <w:color w:val="auto"/>
                <w:sz w:val="21"/>
                <w:szCs w:val="21"/>
              </w:rPr>
            </w:pPr>
            <w:r w:rsidRPr="00BF40C0">
              <w:rPr>
                <w:color w:val="auto"/>
                <w:sz w:val="21"/>
                <w:szCs w:val="21"/>
              </w:rPr>
              <w:t>Awarded 3 patents by U.S. Patent Office</w:t>
            </w:r>
          </w:p>
          <w:p w:rsidR="00945FC9" w:rsidRPr="00BF40C0" w:rsidRDefault="000344D9" w:rsidP="005D482A">
            <w:pPr>
              <w:pStyle w:val="ListBullet"/>
              <w:spacing w:after="0"/>
              <w:ind w:right="0"/>
              <w:rPr>
                <w:color w:val="auto"/>
                <w:sz w:val="21"/>
                <w:szCs w:val="21"/>
              </w:rPr>
            </w:pPr>
            <w:r w:rsidRPr="00BF40C0">
              <w:rPr>
                <w:color w:val="auto"/>
                <w:sz w:val="21"/>
                <w:szCs w:val="21"/>
              </w:rPr>
              <w:t>Lead engineer to design, development and testing snowboard equipment, snowboard and binding system</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9/1991</w:t>
            </w:r>
            <w:r w:rsidR="00945FC9" w:rsidRPr="00BF40C0">
              <w:rPr>
                <w:sz w:val="21"/>
                <w:szCs w:val="21"/>
              </w:rPr>
              <w:t>-</w:t>
            </w:r>
            <w:r w:rsidRPr="00BF40C0">
              <w:rPr>
                <w:sz w:val="21"/>
                <w:szCs w:val="21"/>
              </w:rPr>
              <w:t>8/1993</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Mechanical Engineer Manager</w:t>
            </w:r>
            <w:r w:rsidR="00945FC9" w:rsidRPr="00BF40C0">
              <w:rPr>
                <w:color w:val="auto"/>
                <w:sz w:val="21"/>
                <w:szCs w:val="21"/>
              </w:rPr>
              <w:t>,</w:t>
            </w:r>
            <w:r w:rsidR="006A2C02" w:rsidRPr="00BF40C0">
              <w:rPr>
                <w:color w:val="auto"/>
                <w:sz w:val="21"/>
                <w:szCs w:val="21"/>
              </w:rPr>
              <w:t> EQUUS</w:t>
            </w:r>
            <w:r w:rsidRPr="00BF40C0">
              <w:rPr>
                <w:i/>
                <w:iCs/>
                <w:color w:val="auto"/>
                <w:sz w:val="21"/>
                <w:szCs w:val="21"/>
              </w:rPr>
              <w:t>, Inc</w:t>
            </w:r>
            <w:r w:rsidR="006A2C02" w:rsidRPr="00BF40C0">
              <w:rPr>
                <w:i/>
                <w:iCs/>
                <w:color w:val="auto"/>
                <w:sz w:val="21"/>
                <w:szCs w:val="21"/>
              </w:rPr>
              <w:t>.</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Lead automobile instruments development from mechanical to electrical speedometer/tachometer </w:t>
            </w:r>
          </w:p>
          <w:p w:rsidR="000344D9" w:rsidRPr="00BF40C0" w:rsidRDefault="000344D9" w:rsidP="005D482A">
            <w:pPr>
              <w:pStyle w:val="ListBullet"/>
              <w:spacing w:after="0"/>
              <w:ind w:right="0"/>
              <w:rPr>
                <w:color w:val="auto"/>
                <w:sz w:val="21"/>
                <w:szCs w:val="21"/>
              </w:rPr>
            </w:pPr>
            <w:r w:rsidRPr="00BF40C0">
              <w:rPr>
                <w:color w:val="auto"/>
                <w:sz w:val="21"/>
                <w:szCs w:val="21"/>
              </w:rPr>
              <w:t>Solved 30 years old manufacturing issue with design improvement</w:t>
            </w:r>
          </w:p>
          <w:p w:rsidR="000344D9" w:rsidRDefault="009E3EF0" w:rsidP="005D482A">
            <w:pPr>
              <w:pStyle w:val="ListBullet"/>
              <w:spacing w:after="0"/>
              <w:ind w:right="0"/>
              <w:rPr>
                <w:color w:val="auto"/>
                <w:sz w:val="21"/>
                <w:szCs w:val="21"/>
              </w:rPr>
            </w:pPr>
            <w:r w:rsidRPr="00BF40C0">
              <w:rPr>
                <w:color w:val="auto"/>
                <w:sz w:val="21"/>
                <w:szCs w:val="21"/>
              </w:rPr>
              <w:t>Lead project</w:t>
            </w:r>
            <w:r w:rsidR="000344D9" w:rsidRPr="00BF40C0">
              <w:rPr>
                <w:color w:val="auto"/>
                <w:sz w:val="21"/>
                <w:szCs w:val="21"/>
              </w:rPr>
              <w:t xml:space="preserve"> to international customer to ensure product meet client’s expectation</w:t>
            </w:r>
          </w:p>
          <w:p w:rsidR="000E37AB" w:rsidRPr="00BF40C0" w:rsidRDefault="000E37AB" w:rsidP="005D482A">
            <w:pPr>
              <w:pStyle w:val="ListBullet"/>
              <w:spacing w:after="0"/>
              <w:ind w:right="0"/>
              <w:rPr>
                <w:color w:val="auto"/>
                <w:sz w:val="21"/>
                <w:szCs w:val="21"/>
              </w:rPr>
            </w:pPr>
            <w:r>
              <w:rPr>
                <w:color w:val="auto"/>
                <w:sz w:val="21"/>
                <w:szCs w:val="21"/>
              </w:rPr>
              <w:t>Lead design team to develop instrument panel for UPS delivery truck</w:t>
            </w:r>
            <w:bookmarkStart w:id="0" w:name="_GoBack"/>
            <w:bookmarkEnd w:id="0"/>
          </w:p>
        </w:tc>
      </w:tr>
    </w:tbl>
    <w:sdt>
      <w:sdtPr>
        <w:alias w:val="Education heading:"/>
        <w:tag w:val="Education heading:"/>
        <w:id w:val="989682148"/>
        <w:placeholder>
          <w:docPart w:val="E323B90310644EA08C5D0F395AB2D9B5"/>
        </w:placeholder>
        <w:temporary/>
        <w:showingPlcHdr/>
        <w15:appearance w15:val="hidden"/>
      </w:sdtPr>
      <w:sdtEndPr/>
      <w:sdtContent>
        <w:p w:rsidR="00843164" w:rsidRPr="00843164" w:rsidRDefault="00843164" w:rsidP="00945FC9">
          <w:pPr>
            <w:pStyle w:val="Heading1"/>
            <w:spacing w:before="240"/>
          </w:pPr>
          <w:r w:rsidRPr="00354DF6">
            <w:rPr>
              <w:sz w:val="24"/>
              <w:szCs w:val="24"/>
            </w:rPr>
            <w:t>Education</w:t>
          </w:r>
        </w:p>
      </w:sdtContent>
    </w:sdt>
    <w:tbl>
      <w:tblPr>
        <w:tblStyle w:val="ResumeTable"/>
        <w:tblW w:w="5000" w:type="pct"/>
        <w:tblLook w:val="0620" w:firstRow="1" w:lastRow="0" w:firstColumn="0" w:lastColumn="0" w:noHBand="1" w:noVBand="1"/>
        <w:tblDescription w:val="Education table"/>
      </w:tblPr>
      <w:tblGrid>
        <w:gridCol w:w="1709"/>
        <w:gridCol w:w="7651"/>
      </w:tblGrid>
      <w:tr w:rsidR="00843164" w:rsidRPr="00843164"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rsidR="00843164" w:rsidRPr="00F53E49" w:rsidRDefault="009E3EF0" w:rsidP="005D482A">
            <w:pPr>
              <w:pStyle w:val="Date"/>
              <w:spacing w:after="0"/>
              <w:ind w:right="0"/>
              <w:rPr>
                <w:sz w:val="21"/>
                <w:szCs w:val="21"/>
              </w:rPr>
            </w:pPr>
            <w:r w:rsidRPr="00F53E49">
              <w:rPr>
                <w:sz w:val="21"/>
                <w:szCs w:val="21"/>
              </w:rPr>
              <w:t>9/2019</w:t>
            </w:r>
            <w:r w:rsidR="00843164" w:rsidRPr="00F53E49">
              <w:rPr>
                <w:sz w:val="21"/>
                <w:szCs w:val="21"/>
              </w:rPr>
              <w:t>-</w:t>
            </w:r>
            <w:r w:rsidRPr="00F53E49">
              <w:rPr>
                <w:sz w:val="21"/>
                <w:szCs w:val="21"/>
              </w:rPr>
              <w:t>11/2019</w:t>
            </w:r>
          </w:p>
        </w:tc>
        <w:tc>
          <w:tcPr>
            <w:tcW w:w="4087" w:type="pct"/>
          </w:tcPr>
          <w:p w:rsidR="00843164" w:rsidRPr="00F53E49" w:rsidRDefault="009E3EF0" w:rsidP="009E3EF0">
            <w:pPr>
              <w:spacing w:after="0"/>
              <w:rPr>
                <w:sz w:val="21"/>
                <w:szCs w:val="21"/>
              </w:rPr>
            </w:pPr>
            <w:r w:rsidRPr="00F53E49">
              <w:rPr>
                <w:sz w:val="21"/>
                <w:szCs w:val="21"/>
              </w:rPr>
              <w:t>Certificate</w:t>
            </w:r>
            <w:r w:rsidR="00843164" w:rsidRPr="00F53E49">
              <w:rPr>
                <w:sz w:val="21"/>
                <w:szCs w:val="21"/>
              </w:rPr>
              <w:t>,  </w:t>
            </w:r>
            <w:r w:rsidRPr="00F53E49">
              <w:rPr>
                <w:sz w:val="21"/>
                <w:szCs w:val="21"/>
              </w:rPr>
              <w:t>Seattle</w:t>
            </w:r>
            <w:r w:rsidR="00843164" w:rsidRPr="00F53E49">
              <w:rPr>
                <w:sz w:val="21"/>
                <w:szCs w:val="21"/>
              </w:rPr>
              <w:t>,  </w:t>
            </w:r>
            <w:r w:rsidRPr="00F53E49">
              <w:rPr>
                <w:rStyle w:val="Emphasis"/>
                <w:sz w:val="21"/>
                <w:szCs w:val="21"/>
              </w:rPr>
              <w:t>University of Washington Coding Boot Camp Program</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1/2005-3/2006</w:t>
            </w:r>
          </w:p>
        </w:tc>
        <w:tc>
          <w:tcPr>
            <w:tcW w:w="4087" w:type="pct"/>
          </w:tcPr>
          <w:p w:rsidR="009E3EF0" w:rsidRPr="00F53E49" w:rsidRDefault="009E3EF0" w:rsidP="009E3EF0">
            <w:pPr>
              <w:spacing w:after="0"/>
              <w:rPr>
                <w:sz w:val="21"/>
                <w:szCs w:val="21"/>
              </w:rPr>
            </w:pPr>
            <w:r w:rsidRPr="00F53E49">
              <w:rPr>
                <w:sz w:val="21"/>
                <w:szCs w:val="21"/>
              </w:rPr>
              <w:t>MBA emphasis in Project Management ,  Bellevue,  </w:t>
            </w:r>
            <w:r w:rsidRPr="00F53E49">
              <w:rPr>
                <w:rStyle w:val="Emphasis"/>
                <w:sz w:val="21"/>
                <w:szCs w:val="21"/>
              </w:rPr>
              <w:t>City University of Seattle</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9/1985-10/1988</w:t>
            </w:r>
          </w:p>
        </w:tc>
        <w:tc>
          <w:tcPr>
            <w:tcW w:w="4087" w:type="pct"/>
          </w:tcPr>
          <w:p w:rsidR="009E3EF0" w:rsidRPr="00F53E49" w:rsidRDefault="009E3EF0" w:rsidP="009E3EF0">
            <w:pPr>
              <w:spacing w:after="0"/>
              <w:rPr>
                <w:sz w:val="21"/>
                <w:szCs w:val="21"/>
              </w:rPr>
            </w:pPr>
            <w:r w:rsidRPr="00F53E49">
              <w:rPr>
                <w:sz w:val="21"/>
                <w:szCs w:val="21"/>
              </w:rPr>
              <w:t>MSME,  Boston,  </w:t>
            </w:r>
            <w:r w:rsidRPr="00F53E49">
              <w:rPr>
                <w:rStyle w:val="Emphasis"/>
                <w:sz w:val="21"/>
                <w:szCs w:val="21"/>
              </w:rPr>
              <w:t>Northeastern University</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9/1978-7/1982</w:t>
            </w:r>
          </w:p>
        </w:tc>
        <w:tc>
          <w:tcPr>
            <w:tcW w:w="4087" w:type="pct"/>
          </w:tcPr>
          <w:p w:rsidR="009E3EF0" w:rsidRPr="00F53E49" w:rsidRDefault="009E3EF0" w:rsidP="009E3EF0">
            <w:pPr>
              <w:spacing w:after="0"/>
              <w:rPr>
                <w:sz w:val="21"/>
                <w:szCs w:val="21"/>
              </w:rPr>
            </w:pPr>
            <w:r w:rsidRPr="00F53E49">
              <w:rPr>
                <w:sz w:val="21"/>
                <w:szCs w:val="21"/>
              </w:rPr>
              <w:t>BSME,  Taiwan,  </w:t>
            </w:r>
            <w:r w:rsidRPr="00F53E49">
              <w:rPr>
                <w:rStyle w:val="Emphasis"/>
                <w:sz w:val="21"/>
                <w:szCs w:val="21"/>
              </w:rPr>
              <w:t>National Taipei Institutes of Technology</w:t>
            </w:r>
          </w:p>
        </w:tc>
      </w:tr>
    </w:tbl>
    <w:p w:rsidR="006A2C02" w:rsidRPr="00354DF6" w:rsidRDefault="006A2C02" w:rsidP="006A2C02">
      <w:pPr>
        <w:pStyle w:val="Heading1"/>
        <w:spacing w:before="240"/>
        <w:rPr>
          <w:sz w:val="24"/>
          <w:szCs w:val="24"/>
        </w:rPr>
      </w:pPr>
      <w:r w:rsidRPr="00354DF6">
        <w:rPr>
          <w:sz w:val="24"/>
          <w:szCs w:val="24"/>
        </w:rPr>
        <w:t>patents</w:t>
      </w:r>
    </w:p>
    <w:tbl>
      <w:tblPr>
        <w:tblStyle w:val="ResumeTable"/>
        <w:tblW w:w="493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Description w:val="Education table"/>
      </w:tblPr>
      <w:tblGrid>
        <w:gridCol w:w="9227"/>
      </w:tblGrid>
      <w:tr w:rsidR="006A2C02" w:rsidRPr="00843164" w:rsidTr="006A2C02">
        <w:trPr>
          <w:cnfStyle w:val="100000000000" w:firstRow="1" w:lastRow="0" w:firstColumn="0" w:lastColumn="0" w:oddVBand="0" w:evenVBand="0" w:oddHBand="0" w:evenHBand="0" w:firstRowFirstColumn="0" w:firstRowLastColumn="0" w:lastRowFirstColumn="0" w:lastRowLastColumn="0"/>
          <w:trHeight w:val="330"/>
          <w:tblHeader/>
        </w:trPr>
        <w:tc>
          <w:tcPr>
            <w:tcW w:w="5000" w:type="pct"/>
          </w:tcPr>
          <w:p w:rsidR="006A2C02" w:rsidRPr="00F53E49" w:rsidRDefault="006A2C02" w:rsidP="006A2C02">
            <w:pPr>
              <w:spacing w:after="0"/>
              <w:rPr>
                <w:sz w:val="21"/>
                <w:szCs w:val="21"/>
              </w:rPr>
            </w:pPr>
            <w:r w:rsidRPr="00F53E49">
              <w:rPr>
                <w:sz w:val="21"/>
                <w:szCs w:val="21"/>
              </w:rPr>
              <w:t>Patents: Awarded United States patent 6113114, 5971407 and 5967542 as co-inventor</w:t>
            </w:r>
          </w:p>
        </w:tc>
      </w:tr>
    </w:tbl>
    <w:p w:rsidR="006A2C02" w:rsidRPr="00843164" w:rsidRDefault="00354DF6" w:rsidP="006A2C02">
      <w:pPr>
        <w:pStyle w:val="Heading1"/>
        <w:spacing w:before="240"/>
      </w:pPr>
      <w:r>
        <w:t>certificates</w:t>
      </w:r>
    </w:p>
    <w:p w:rsidR="006A2C02" w:rsidRPr="00F53E49" w:rsidRDefault="006A2C02" w:rsidP="005D482A">
      <w:pPr>
        <w:pStyle w:val="ListBullet"/>
        <w:spacing w:after="0"/>
        <w:ind w:right="0"/>
        <w:rPr>
          <w:sz w:val="21"/>
          <w:szCs w:val="21"/>
        </w:rPr>
      </w:pPr>
      <w:r w:rsidRPr="00F53E49">
        <w:rPr>
          <w:sz w:val="21"/>
          <w:szCs w:val="21"/>
        </w:rPr>
        <w:t>Green Belt Design for Six Sigma (11/2012)</w:t>
      </w:r>
    </w:p>
    <w:p w:rsidR="006A2C02" w:rsidRPr="00F53E49" w:rsidRDefault="006A2C02" w:rsidP="005D482A">
      <w:pPr>
        <w:pStyle w:val="ListBullet"/>
        <w:spacing w:after="0"/>
        <w:ind w:right="0"/>
        <w:rPr>
          <w:sz w:val="21"/>
          <w:szCs w:val="21"/>
        </w:rPr>
      </w:pPr>
      <w:r w:rsidRPr="00F53E49">
        <w:rPr>
          <w:sz w:val="21"/>
          <w:szCs w:val="21"/>
        </w:rPr>
        <w:t>Global Supply Chain Management Certificate Program University of Washington, Seattle, Washington (3/2011)</w:t>
      </w:r>
    </w:p>
    <w:p w:rsidR="006A2C02" w:rsidRPr="00F53E49" w:rsidRDefault="006A2C02" w:rsidP="005D482A">
      <w:pPr>
        <w:pStyle w:val="ListBullet"/>
        <w:spacing w:after="0"/>
        <w:ind w:right="0"/>
        <w:rPr>
          <w:sz w:val="21"/>
          <w:szCs w:val="21"/>
        </w:rPr>
      </w:pPr>
      <w:r w:rsidRPr="00F53E49">
        <w:rPr>
          <w:sz w:val="21"/>
          <w:szCs w:val="21"/>
        </w:rPr>
        <w:t>Network Essential Bellevue Community College, Bellevue, Washington (4/1999)</w:t>
      </w:r>
    </w:p>
    <w:p w:rsidR="006A2C02" w:rsidRPr="00F53E49" w:rsidRDefault="006A2C02" w:rsidP="005D482A">
      <w:pPr>
        <w:pStyle w:val="ListBullet"/>
        <w:spacing w:after="0"/>
        <w:ind w:right="0"/>
        <w:rPr>
          <w:sz w:val="21"/>
          <w:szCs w:val="21"/>
        </w:rPr>
      </w:pPr>
      <w:r w:rsidRPr="00F53E49">
        <w:rPr>
          <w:sz w:val="21"/>
          <w:szCs w:val="21"/>
        </w:rPr>
        <w:t>Certified C Programming University of Washington, Seattle, Washington (9/1996)</w:t>
      </w:r>
    </w:p>
    <w:p w:rsidR="00260D3F" w:rsidRPr="00F53E49" w:rsidRDefault="006A2C02" w:rsidP="005D482A">
      <w:pPr>
        <w:pStyle w:val="ListBullet"/>
        <w:spacing w:after="0"/>
        <w:ind w:right="0"/>
        <w:rPr>
          <w:sz w:val="21"/>
          <w:szCs w:val="21"/>
        </w:rPr>
      </w:pPr>
      <w:r w:rsidRPr="00F53E49">
        <w:rPr>
          <w:sz w:val="21"/>
          <w:szCs w:val="21"/>
        </w:rPr>
        <w:t>Certified HVAC program University of Washington, Seattle, Washington (5/1995)</w:t>
      </w:r>
    </w:p>
    <w:sectPr w:rsidR="00260D3F" w:rsidRPr="00F53E49" w:rsidSect="00BF40C0">
      <w:pgSz w:w="12240" w:h="15840"/>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E76" w:rsidRDefault="00EA4E76">
      <w:pPr>
        <w:spacing w:after="0"/>
      </w:pPr>
      <w:r>
        <w:separator/>
      </w:r>
    </w:p>
    <w:p w:rsidR="00EA4E76" w:rsidRDefault="00EA4E76"/>
  </w:endnote>
  <w:endnote w:type="continuationSeparator" w:id="0">
    <w:p w:rsidR="00EA4E76" w:rsidRDefault="00EA4E76">
      <w:pPr>
        <w:spacing w:after="0"/>
      </w:pPr>
      <w:r>
        <w:continuationSeparator/>
      </w:r>
    </w:p>
    <w:p w:rsidR="00EA4E76" w:rsidRDefault="00EA4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E76" w:rsidRDefault="00EA4E76">
      <w:pPr>
        <w:spacing w:after="0"/>
      </w:pPr>
      <w:r>
        <w:separator/>
      </w:r>
    </w:p>
    <w:p w:rsidR="00EA4E76" w:rsidRDefault="00EA4E76"/>
  </w:footnote>
  <w:footnote w:type="continuationSeparator" w:id="0">
    <w:p w:rsidR="00EA4E76" w:rsidRDefault="00EA4E76">
      <w:pPr>
        <w:spacing w:after="0"/>
      </w:pPr>
      <w:r>
        <w:continuationSeparator/>
      </w:r>
    </w:p>
    <w:p w:rsidR="00EA4E76" w:rsidRDefault="00EA4E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E9"/>
    <w:rsid w:val="00027B61"/>
    <w:rsid w:val="000344D9"/>
    <w:rsid w:val="00046206"/>
    <w:rsid w:val="000C0CA7"/>
    <w:rsid w:val="000E37AB"/>
    <w:rsid w:val="000E4629"/>
    <w:rsid w:val="000F2762"/>
    <w:rsid w:val="00126049"/>
    <w:rsid w:val="00134BE9"/>
    <w:rsid w:val="0014523F"/>
    <w:rsid w:val="001B05F6"/>
    <w:rsid w:val="00213C75"/>
    <w:rsid w:val="00254924"/>
    <w:rsid w:val="002563E8"/>
    <w:rsid w:val="00260D3F"/>
    <w:rsid w:val="00271A09"/>
    <w:rsid w:val="00313B27"/>
    <w:rsid w:val="00354DF6"/>
    <w:rsid w:val="004827F9"/>
    <w:rsid w:val="00485B76"/>
    <w:rsid w:val="004D2AEC"/>
    <w:rsid w:val="00520FFA"/>
    <w:rsid w:val="00526C73"/>
    <w:rsid w:val="00531AF9"/>
    <w:rsid w:val="00553DF8"/>
    <w:rsid w:val="005650DE"/>
    <w:rsid w:val="005A4DC9"/>
    <w:rsid w:val="005B6CF5"/>
    <w:rsid w:val="005D482A"/>
    <w:rsid w:val="00650306"/>
    <w:rsid w:val="00693B17"/>
    <w:rsid w:val="006A2C02"/>
    <w:rsid w:val="00762CE4"/>
    <w:rsid w:val="00797C46"/>
    <w:rsid w:val="007B4C37"/>
    <w:rsid w:val="00843164"/>
    <w:rsid w:val="00854E7D"/>
    <w:rsid w:val="008551F7"/>
    <w:rsid w:val="008749BD"/>
    <w:rsid w:val="008A74DF"/>
    <w:rsid w:val="008B5DC0"/>
    <w:rsid w:val="008F07E8"/>
    <w:rsid w:val="00931654"/>
    <w:rsid w:val="00945FC9"/>
    <w:rsid w:val="009E3EF0"/>
    <w:rsid w:val="009E5871"/>
    <w:rsid w:val="00A82DCC"/>
    <w:rsid w:val="00A975E6"/>
    <w:rsid w:val="00BF40C0"/>
    <w:rsid w:val="00C02E26"/>
    <w:rsid w:val="00C067C5"/>
    <w:rsid w:val="00CC05D9"/>
    <w:rsid w:val="00CD2E33"/>
    <w:rsid w:val="00CD7582"/>
    <w:rsid w:val="00D0020C"/>
    <w:rsid w:val="00D00FC4"/>
    <w:rsid w:val="00D06E8C"/>
    <w:rsid w:val="00D568D3"/>
    <w:rsid w:val="00D65641"/>
    <w:rsid w:val="00D81F4E"/>
    <w:rsid w:val="00D83E3A"/>
    <w:rsid w:val="00DB4F7D"/>
    <w:rsid w:val="00E42361"/>
    <w:rsid w:val="00E76367"/>
    <w:rsid w:val="00E8742D"/>
    <w:rsid w:val="00EA4E76"/>
    <w:rsid w:val="00F04552"/>
    <w:rsid w:val="00F25533"/>
    <w:rsid w:val="00F53E49"/>
    <w:rsid w:val="00F6077F"/>
    <w:rsid w:val="00F6351C"/>
    <w:rsid w:val="00F63B5F"/>
    <w:rsid w:val="00F67952"/>
    <w:rsid w:val="00F87910"/>
    <w:rsid w:val="00FF0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36ED00-097A-4A67-8429-31E41A8B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enhaowu27.github.io/password_generator/"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enhaowu27.github.io/" TargetMode="External"/><Relationship Id="rId17" Type="http://schemas.openxmlformats.org/officeDocument/2006/relationships/hyperlink" Target="https://www.linkedin.com/in/wenhao-w-85879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enhaow@hotmail.com" TargetMode="External"/><Relationship Id="rId5" Type="http://schemas.openxmlformats.org/officeDocument/2006/relationships/numbering" Target="numbering.xml"/><Relationship Id="rId15" Type="http://schemas.openxmlformats.org/officeDocument/2006/relationships/hyperlink" Target="https://www.linkedin.com/in/wenhao-w-85879b/" TargetMode="External"/><Relationship Id="rId10" Type="http://schemas.openxmlformats.org/officeDocument/2006/relationships/endnotes" Target="endnotes.xml"/><Relationship Id="rId19" Type="http://schemas.openxmlformats.org/officeDocument/2006/relationships/hyperlink" Target="https://wenhaowu27.github.io/4digit_ga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nhaowu27.github.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ha\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BC8ADAF39B48E3A887EF7C1501B83A"/>
        <w:category>
          <w:name w:val="General"/>
          <w:gallery w:val="placeholder"/>
        </w:category>
        <w:types>
          <w:type w:val="bbPlcHdr"/>
        </w:types>
        <w:behaviors>
          <w:behavior w:val="content"/>
        </w:behaviors>
        <w:guid w:val="{D61A8C65-650C-4949-A30B-03AABB1123A3}"/>
      </w:docPartPr>
      <w:docPartBody>
        <w:p w:rsidR="004F68C0" w:rsidRDefault="00011855">
          <w:pPr>
            <w:pStyle w:val="FCBC8ADAF39B48E3A887EF7C1501B83A"/>
          </w:pPr>
          <w:r w:rsidRPr="00843164">
            <w:t>Objective</w:t>
          </w:r>
        </w:p>
      </w:docPartBody>
    </w:docPart>
    <w:docPart>
      <w:docPartPr>
        <w:name w:val="B56761067A414537B685E8B02B7F2393"/>
        <w:category>
          <w:name w:val="General"/>
          <w:gallery w:val="placeholder"/>
        </w:category>
        <w:types>
          <w:type w:val="bbPlcHdr"/>
        </w:types>
        <w:behaviors>
          <w:behavior w:val="content"/>
        </w:behaviors>
        <w:guid w:val="{FAA91D6F-B164-41F9-81EC-C0CF69835E32}"/>
      </w:docPartPr>
      <w:docPartBody>
        <w:p w:rsidR="004F68C0" w:rsidRDefault="00011855">
          <w:pPr>
            <w:pStyle w:val="B56761067A414537B685E8B02B7F2393"/>
          </w:pPr>
          <w:r w:rsidRPr="00843164">
            <w:t>Experience</w:t>
          </w:r>
        </w:p>
      </w:docPartBody>
    </w:docPart>
    <w:docPart>
      <w:docPartPr>
        <w:name w:val="E323B90310644EA08C5D0F395AB2D9B5"/>
        <w:category>
          <w:name w:val="General"/>
          <w:gallery w:val="placeholder"/>
        </w:category>
        <w:types>
          <w:type w:val="bbPlcHdr"/>
        </w:types>
        <w:behaviors>
          <w:behavior w:val="content"/>
        </w:behaviors>
        <w:guid w:val="{9C031D1A-964D-4C71-9ACB-2230B9293E41}"/>
      </w:docPartPr>
      <w:docPartBody>
        <w:p w:rsidR="004F68C0" w:rsidRDefault="00011855">
          <w:pPr>
            <w:pStyle w:val="E323B90310644EA08C5D0F395AB2D9B5"/>
          </w:pPr>
          <w:r w:rsidRPr="00843164">
            <w:t>Education</w:t>
          </w:r>
        </w:p>
      </w:docPartBody>
    </w:docPart>
    <w:docPart>
      <w:docPartPr>
        <w:name w:val="F3094106050B4F0C88AF15D9492C8AF0"/>
        <w:category>
          <w:name w:val="General"/>
          <w:gallery w:val="placeholder"/>
        </w:category>
        <w:types>
          <w:type w:val="bbPlcHdr"/>
        </w:types>
        <w:behaviors>
          <w:behavior w:val="content"/>
        </w:behaviors>
        <w:guid w:val="{AB39875C-7A2F-44EE-8E36-490F024E0644}"/>
      </w:docPartPr>
      <w:docPartBody>
        <w:p w:rsidR="004F68C0" w:rsidRDefault="001A74B3" w:rsidP="001A74B3">
          <w:pPr>
            <w:pStyle w:val="F3094106050B4F0C88AF15D9492C8AF0"/>
          </w:pPr>
          <w:r w:rsidRPr="00843164">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B3"/>
    <w:rsid w:val="00011855"/>
    <w:rsid w:val="00061588"/>
    <w:rsid w:val="001A74B3"/>
    <w:rsid w:val="003264A6"/>
    <w:rsid w:val="004437B1"/>
    <w:rsid w:val="004F68C0"/>
    <w:rsid w:val="009C5DED"/>
    <w:rsid w:val="00EC59BA"/>
    <w:rsid w:val="00F00B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96140D20048E59EDC628A251DCBA9">
    <w:name w:val="95796140D20048E59EDC628A251DCBA9"/>
  </w:style>
  <w:style w:type="paragraph" w:customStyle="1" w:styleId="CDFFF37A305F4067AB3CDB82C6C55689">
    <w:name w:val="CDFFF37A305F4067AB3CDB82C6C55689"/>
  </w:style>
  <w:style w:type="paragraph" w:customStyle="1" w:styleId="FD401EE061664750A91CAD9D123A6986">
    <w:name w:val="FD401EE061664750A91CAD9D123A6986"/>
  </w:style>
  <w:style w:type="paragraph" w:customStyle="1" w:styleId="2CDA534DB8C24392956526FC9A180C6C">
    <w:name w:val="2CDA534DB8C24392956526FC9A180C6C"/>
  </w:style>
  <w:style w:type="paragraph" w:customStyle="1" w:styleId="FCBC8ADAF39B48E3A887EF7C1501B83A">
    <w:name w:val="FCBC8ADAF39B48E3A887EF7C1501B83A"/>
  </w:style>
  <w:style w:type="paragraph" w:customStyle="1" w:styleId="C4FD04AE3C5046999ABDC3AE292BEF01">
    <w:name w:val="C4FD04AE3C5046999ABDC3AE292BEF01"/>
  </w:style>
  <w:style w:type="paragraph" w:customStyle="1" w:styleId="1C4D48CD6A4F460888A87E212BCB4471">
    <w:name w:val="1C4D48CD6A4F460888A87E212BCB4471"/>
  </w:style>
  <w:style w:type="paragraph" w:customStyle="1" w:styleId="9A43E91541AF4320AAB32FB8F0222318">
    <w:name w:val="9A43E91541AF4320AAB32FB8F0222318"/>
  </w:style>
  <w:style w:type="paragraph" w:customStyle="1" w:styleId="B56761067A414537B685E8B02B7F2393">
    <w:name w:val="B56761067A414537B685E8B02B7F2393"/>
  </w:style>
  <w:style w:type="paragraph" w:customStyle="1" w:styleId="3F23D4DF40424720A6886B7A03031E36">
    <w:name w:val="3F23D4DF40424720A6886B7A03031E36"/>
  </w:style>
  <w:style w:type="paragraph" w:customStyle="1" w:styleId="C46F8A998AB1467AB953D42416F3A5B1">
    <w:name w:val="C46F8A998AB1467AB953D42416F3A5B1"/>
  </w:style>
  <w:style w:type="paragraph" w:customStyle="1" w:styleId="1F13F1AD61684BB0B7DD87797562EF9C">
    <w:name w:val="1F13F1AD61684BB0B7DD87797562EF9C"/>
  </w:style>
  <w:style w:type="character" w:styleId="Emphasis">
    <w:name w:val="Emphasis"/>
    <w:basedOn w:val="DefaultParagraphFont"/>
    <w:uiPriority w:val="7"/>
    <w:unhideWhenUsed/>
    <w:qFormat/>
    <w:rsid w:val="004F68C0"/>
    <w:rPr>
      <w:i/>
      <w:iCs/>
      <w:color w:val="404040" w:themeColor="text1" w:themeTint="BF"/>
    </w:rPr>
  </w:style>
  <w:style w:type="paragraph" w:customStyle="1" w:styleId="B039E79054FD46928AE3BF0BE20770C8">
    <w:name w:val="B039E79054FD46928AE3BF0BE20770C8"/>
  </w:style>
  <w:style w:type="paragraph" w:customStyle="1" w:styleId="E5D82BD88D924CAD95CF037F0A31F3A2">
    <w:name w:val="E5D82BD88D924CAD95CF037F0A31F3A2"/>
  </w:style>
  <w:style w:type="paragraph" w:customStyle="1" w:styleId="193EC06EA22C4C299FFB4081DCC99B28">
    <w:name w:val="193EC06EA22C4C299FFB4081DCC99B28"/>
  </w:style>
  <w:style w:type="paragraph" w:customStyle="1" w:styleId="3F72628134964BC38FC7071AC69DA6F1">
    <w:name w:val="3F72628134964BC38FC7071AC69DA6F1"/>
  </w:style>
  <w:style w:type="paragraph" w:customStyle="1" w:styleId="221FC55F029A4F82932AC0E9390FB953">
    <w:name w:val="221FC55F029A4F82932AC0E9390FB953"/>
  </w:style>
  <w:style w:type="paragraph" w:customStyle="1" w:styleId="9D75F412607F42B6B7878CFE13ED3BD3">
    <w:name w:val="9D75F412607F42B6B7878CFE13ED3BD3"/>
  </w:style>
  <w:style w:type="paragraph" w:customStyle="1" w:styleId="AF7EFB985A994ACA86DA86B77D816F00">
    <w:name w:val="AF7EFB985A994ACA86DA86B77D816F00"/>
  </w:style>
  <w:style w:type="paragraph" w:customStyle="1" w:styleId="E323B90310644EA08C5D0F395AB2D9B5">
    <w:name w:val="E323B90310644EA08C5D0F395AB2D9B5"/>
  </w:style>
  <w:style w:type="paragraph" w:customStyle="1" w:styleId="99A271CE99CE424D8560C300A9A13367">
    <w:name w:val="99A271CE99CE424D8560C300A9A13367"/>
  </w:style>
  <w:style w:type="paragraph" w:customStyle="1" w:styleId="C60BAB97F5CE416786A552352C87C1A0">
    <w:name w:val="C60BAB97F5CE416786A552352C87C1A0"/>
  </w:style>
  <w:style w:type="paragraph" w:customStyle="1" w:styleId="EBBC368D95A545E087A615976090A281">
    <w:name w:val="EBBC368D95A545E087A615976090A281"/>
  </w:style>
  <w:style w:type="paragraph" w:customStyle="1" w:styleId="7E2C1A6674DD4DB78D8E5E5868849444">
    <w:name w:val="7E2C1A6674DD4DB78D8E5E5868849444"/>
  </w:style>
  <w:style w:type="paragraph" w:customStyle="1" w:styleId="CAA5815CD57F410CB1BC3543F7240DA3">
    <w:name w:val="CAA5815CD57F410CB1BC3543F7240DA3"/>
  </w:style>
  <w:style w:type="paragraph" w:customStyle="1" w:styleId="E75DFB9B948149D58A5140005132EEA4">
    <w:name w:val="E75DFB9B948149D58A5140005132EEA4"/>
  </w:style>
  <w:style w:type="paragraph" w:customStyle="1" w:styleId="C52B3463CED34C7EBF5D08B67818C1F2">
    <w:name w:val="C52B3463CED34C7EBF5D08B67818C1F2"/>
  </w:style>
  <w:style w:type="paragraph" w:customStyle="1" w:styleId="19E96DF1FA8345C3AFFBB062B4DB1EB3">
    <w:name w:val="19E96DF1FA8345C3AFFBB062B4DB1EB3"/>
  </w:style>
  <w:style w:type="paragraph" w:customStyle="1" w:styleId="A176C123F3A3497E914D47FEAC390957">
    <w:name w:val="A176C123F3A3497E914D47FEAC390957"/>
  </w:style>
  <w:style w:type="paragraph" w:customStyle="1" w:styleId="8758B88405A94B3ABD0B55FF757DBF64">
    <w:name w:val="8758B88405A94B3ABD0B55FF757DBF64"/>
    <w:rsid w:val="001A74B3"/>
  </w:style>
  <w:style w:type="paragraph" w:customStyle="1" w:styleId="2626C898C3C34DEA874A3A8E7E66CCF4">
    <w:name w:val="2626C898C3C34DEA874A3A8E7E66CCF4"/>
    <w:rsid w:val="001A74B3"/>
  </w:style>
  <w:style w:type="paragraph" w:customStyle="1" w:styleId="F3094106050B4F0C88AF15D9492C8AF0">
    <w:name w:val="F3094106050B4F0C88AF15D9492C8AF0"/>
    <w:rsid w:val="001A74B3"/>
  </w:style>
  <w:style w:type="paragraph" w:customStyle="1" w:styleId="8742CB8D2C4C4CFD9D53F0CD2F104584">
    <w:name w:val="8742CB8D2C4C4CFD9D53F0CD2F104584"/>
    <w:rsid w:val="004F68C0"/>
  </w:style>
  <w:style w:type="paragraph" w:customStyle="1" w:styleId="F2B7153D5A0340B085CEF5B239327C2F">
    <w:name w:val="F2B7153D5A0340B085CEF5B239327C2F"/>
    <w:rsid w:val="004F68C0"/>
  </w:style>
  <w:style w:type="paragraph" w:customStyle="1" w:styleId="F613F4D368E742F88507CB054AF18A99">
    <w:name w:val="F613F4D368E742F88507CB054AF18A99"/>
    <w:rsid w:val="004F68C0"/>
  </w:style>
  <w:style w:type="paragraph" w:customStyle="1" w:styleId="DFB5A6498AAF45BE842CFA46CDC5DFE9">
    <w:name w:val="DFB5A6498AAF45BE842CFA46CDC5DFE9"/>
    <w:rsid w:val="004F68C0"/>
  </w:style>
  <w:style w:type="paragraph" w:customStyle="1" w:styleId="98AFD0F229084F9CAB952D544F16CA50">
    <w:name w:val="98AFD0F229084F9CAB952D544F16CA50"/>
    <w:rsid w:val="004F68C0"/>
  </w:style>
  <w:style w:type="paragraph" w:customStyle="1" w:styleId="DD6DD2ACECB644938ECF408121DF65DC">
    <w:name w:val="DD6DD2ACECB644938ECF408121DF65DC"/>
    <w:rsid w:val="004F68C0"/>
  </w:style>
  <w:style w:type="paragraph" w:customStyle="1" w:styleId="37D2D48259F04DBFA303E912AE642D1D">
    <w:name w:val="37D2D48259F04DBFA303E912AE642D1D"/>
    <w:rsid w:val="004F68C0"/>
  </w:style>
  <w:style w:type="paragraph" w:customStyle="1" w:styleId="D9935236D67143FB858F41DF34039C2B">
    <w:name w:val="D9935236D67143FB858F41DF34039C2B"/>
    <w:rsid w:val="004F68C0"/>
  </w:style>
  <w:style w:type="paragraph" w:customStyle="1" w:styleId="178286D3218843B782A8BC9C5EC18922">
    <w:name w:val="178286D3218843B782A8BC9C5EC18922"/>
    <w:rsid w:val="004F68C0"/>
  </w:style>
  <w:style w:type="paragraph" w:customStyle="1" w:styleId="DCDC4BAA576A4108B89B20BD2AC847C4">
    <w:name w:val="DCDC4BAA576A4108B89B20BD2AC847C4"/>
    <w:rsid w:val="004F68C0"/>
  </w:style>
  <w:style w:type="paragraph" w:customStyle="1" w:styleId="6A73E6110A314D8BB650B6277DB09C16">
    <w:name w:val="6A73E6110A314D8BB650B6277DB09C16"/>
    <w:rsid w:val="004F68C0"/>
  </w:style>
  <w:style w:type="paragraph" w:customStyle="1" w:styleId="EE7EDF872B30428B832962EDD9F14411">
    <w:name w:val="EE7EDF872B30428B832962EDD9F14411"/>
    <w:rsid w:val="004F68C0"/>
  </w:style>
  <w:style w:type="paragraph" w:customStyle="1" w:styleId="BAE73229FCE04288BAE3C0A6A66BCCEB">
    <w:name w:val="BAE73229FCE04288BAE3C0A6A66BCCEB"/>
    <w:rsid w:val="004F68C0"/>
  </w:style>
  <w:style w:type="paragraph" w:customStyle="1" w:styleId="DAE5F7127D074896B9C970AB5D68A591">
    <w:name w:val="DAE5F7127D074896B9C970AB5D68A591"/>
    <w:rsid w:val="004F68C0"/>
  </w:style>
  <w:style w:type="paragraph" w:customStyle="1" w:styleId="9E0448F3D8B54B2895E95203523E809A">
    <w:name w:val="9E0448F3D8B54B2895E95203523E809A"/>
    <w:rsid w:val="004F68C0"/>
  </w:style>
  <w:style w:type="paragraph" w:customStyle="1" w:styleId="E5227248AB5640FBA6D433FFE5B1A8D6">
    <w:name w:val="E5227248AB5640FBA6D433FFE5B1A8D6"/>
    <w:rsid w:val="004F68C0"/>
  </w:style>
  <w:style w:type="paragraph" w:customStyle="1" w:styleId="A212E33407C5429980D16A1A48A38FB6">
    <w:name w:val="A212E33407C5429980D16A1A48A38FB6"/>
    <w:rsid w:val="004F68C0"/>
  </w:style>
  <w:style w:type="paragraph" w:customStyle="1" w:styleId="60218259562F4EFEA5F9728D1E98E3DF">
    <w:name w:val="60218259562F4EFEA5F9728D1E98E3DF"/>
    <w:rsid w:val="004F68C0"/>
  </w:style>
  <w:style w:type="paragraph" w:customStyle="1" w:styleId="E41B4125818940F4A652AE9F96E8B1C4">
    <w:name w:val="E41B4125818940F4A652AE9F96E8B1C4"/>
    <w:rsid w:val="004F68C0"/>
  </w:style>
  <w:style w:type="paragraph" w:customStyle="1" w:styleId="5438E506759341DB8395364B1D392E27">
    <w:name w:val="5438E506759341DB8395364B1D392E27"/>
    <w:rsid w:val="004F68C0"/>
  </w:style>
  <w:style w:type="paragraph" w:customStyle="1" w:styleId="D227F54A08F44F0DB6E8E4232162459F">
    <w:name w:val="D227F54A08F44F0DB6E8E4232162459F"/>
    <w:rsid w:val="004F68C0"/>
  </w:style>
  <w:style w:type="paragraph" w:customStyle="1" w:styleId="9414DA1583D6448C895D3BD194AD21FB">
    <w:name w:val="9414DA1583D6448C895D3BD194AD21FB"/>
    <w:rsid w:val="004F68C0"/>
  </w:style>
  <w:style w:type="paragraph" w:customStyle="1" w:styleId="E32A838E15214F86912CB991C39D82EC">
    <w:name w:val="E32A838E15214F86912CB991C39D82EC"/>
    <w:rsid w:val="004F68C0"/>
  </w:style>
  <w:style w:type="paragraph" w:customStyle="1" w:styleId="037B5367604E4A92B401B3F31B438916">
    <w:name w:val="037B5367604E4A92B401B3F31B438916"/>
    <w:rsid w:val="004F68C0"/>
  </w:style>
  <w:style w:type="paragraph" w:customStyle="1" w:styleId="18FF74E35E014B42A9BD6FD11DCA7B1B">
    <w:name w:val="18FF74E35E014B42A9BD6FD11DCA7B1B"/>
    <w:rsid w:val="004F68C0"/>
  </w:style>
  <w:style w:type="paragraph" w:customStyle="1" w:styleId="EB5CFA43F2F34AB8A213C609EBDAE756">
    <w:name w:val="EB5CFA43F2F34AB8A213C609EBDAE756"/>
    <w:rsid w:val="004F68C0"/>
  </w:style>
  <w:style w:type="paragraph" w:customStyle="1" w:styleId="7E1F4FDD259B41788CB90FDC6867B42B">
    <w:name w:val="7E1F4FDD259B41788CB90FDC6867B42B"/>
    <w:rsid w:val="004F68C0"/>
  </w:style>
  <w:style w:type="paragraph" w:customStyle="1" w:styleId="5CDC8F8B14C140DBA20313574FBAA77B">
    <w:name w:val="5CDC8F8B14C140DBA20313574FBAA77B"/>
    <w:rsid w:val="004F68C0"/>
  </w:style>
  <w:style w:type="paragraph" w:customStyle="1" w:styleId="FBEFB08B0E8147A2B5EC83631B7EAB9E">
    <w:name w:val="FBEFB08B0E8147A2B5EC83631B7EAB9E"/>
    <w:rsid w:val="004F68C0"/>
  </w:style>
  <w:style w:type="paragraph" w:customStyle="1" w:styleId="04B841AC282A4835830D464A8928F74A">
    <w:name w:val="04B841AC282A4835830D464A8928F74A"/>
    <w:rsid w:val="004F68C0"/>
  </w:style>
  <w:style w:type="paragraph" w:customStyle="1" w:styleId="170E5B68C17C4BE293E30D9B76D88D18">
    <w:name w:val="170E5B68C17C4BE293E30D9B76D88D18"/>
    <w:rsid w:val="004F68C0"/>
  </w:style>
  <w:style w:type="paragraph" w:customStyle="1" w:styleId="13D5E378FC3E4898B54E85C109E97311">
    <w:name w:val="13D5E378FC3E4898B54E85C109E97311"/>
    <w:rsid w:val="004F68C0"/>
  </w:style>
  <w:style w:type="paragraph" w:customStyle="1" w:styleId="E98E16C2C7464DEDBD8DAE39B1A7CA76">
    <w:name w:val="E98E16C2C7464DEDBD8DAE39B1A7CA76"/>
    <w:rsid w:val="004F68C0"/>
  </w:style>
  <w:style w:type="paragraph" w:customStyle="1" w:styleId="5FBBCE71D3484C5DB058B779900DC176">
    <w:name w:val="5FBBCE71D3484C5DB058B779900DC176"/>
    <w:rsid w:val="004F68C0"/>
  </w:style>
  <w:style w:type="paragraph" w:customStyle="1" w:styleId="5EE7204DD5664319A71F45FC55FF34B3">
    <w:name w:val="5EE7204DD5664319A71F45FC55FF34B3"/>
    <w:rsid w:val="004F68C0"/>
  </w:style>
  <w:style w:type="paragraph" w:customStyle="1" w:styleId="A9C16EF8E8794D2D8461AF3F06C3A034">
    <w:name w:val="A9C16EF8E8794D2D8461AF3F06C3A034"/>
    <w:rsid w:val="004F68C0"/>
  </w:style>
  <w:style w:type="paragraph" w:customStyle="1" w:styleId="7110AA2C9B85434FB433EF6500789D76">
    <w:name w:val="7110AA2C9B85434FB433EF6500789D76"/>
    <w:rsid w:val="004F68C0"/>
  </w:style>
  <w:style w:type="paragraph" w:customStyle="1" w:styleId="3CF767C3ED784C78AE803D0DBDFC9A74">
    <w:name w:val="3CF767C3ED784C78AE803D0DBDFC9A74"/>
    <w:rsid w:val="004F68C0"/>
  </w:style>
  <w:style w:type="paragraph" w:customStyle="1" w:styleId="0D204E566D6F4ED482879598B71268C8">
    <w:name w:val="0D204E566D6F4ED482879598B71268C8"/>
    <w:rsid w:val="004F68C0"/>
  </w:style>
  <w:style w:type="paragraph" w:customStyle="1" w:styleId="51FB987941804F89B3A8ECB842DA90F1">
    <w:name w:val="51FB987941804F89B3A8ECB842DA90F1"/>
    <w:rsid w:val="004F68C0"/>
  </w:style>
  <w:style w:type="paragraph" w:customStyle="1" w:styleId="7E26C5D3B03E40CFB7E4C5EF674CACCA">
    <w:name w:val="7E26C5D3B03E40CFB7E4C5EF674CACCA"/>
    <w:rsid w:val="004F68C0"/>
  </w:style>
  <w:style w:type="paragraph" w:customStyle="1" w:styleId="0D9D1BB791AC4A0BAC6E792DF836601B">
    <w:name w:val="0D9D1BB791AC4A0BAC6E792DF836601B"/>
    <w:rsid w:val="004F68C0"/>
  </w:style>
  <w:style w:type="paragraph" w:customStyle="1" w:styleId="77447EE7FC214EE5996EE13110F48995">
    <w:name w:val="77447EE7FC214EE5996EE13110F48995"/>
    <w:rsid w:val="004F68C0"/>
  </w:style>
  <w:style w:type="paragraph" w:customStyle="1" w:styleId="E55467D0A026474282068DEE6FD5059D">
    <w:name w:val="E55467D0A026474282068DEE6FD5059D"/>
    <w:rsid w:val="004F68C0"/>
  </w:style>
  <w:style w:type="paragraph" w:customStyle="1" w:styleId="42772B8FEFF1488EADF705540BF16D90">
    <w:name w:val="42772B8FEFF1488EADF705540BF16D90"/>
    <w:rsid w:val="004F68C0"/>
  </w:style>
  <w:style w:type="paragraph" w:customStyle="1" w:styleId="1D70B35B1088468C8F100F1AE384E8D2">
    <w:name w:val="1D70B35B1088468C8F100F1AE384E8D2"/>
    <w:rsid w:val="004F68C0"/>
  </w:style>
  <w:style w:type="paragraph" w:customStyle="1" w:styleId="009CDA9BBEC344529D1C634B95799AE3">
    <w:name w:val="009CDA9BBEC344529D1C634B95799AE3"/>
    <w:rsid w:val="004F68C0"/>
  </w:style>
  <w:style w:type="paragraph" w:customStyle="1" w:styleId="D1EE12C7BEE9405A9EF859D022FBCB0B">
    <w:name w:val="D1EE12C7BEE9405A9EF859D022FBCB0B"/>
    <w:rsid w:val="004F68C0"/>
  </w:style>
  <w:style w:type="paragraph" w:customStyle="1" w:styleId="ED62E374F0754C31A3AE62C851F58535">
    <w:name w:val="ED62E374F0754C31A3AE62C851F58535"/>
    <w:rsid w:val="004F68C0"/>
  </w:style>
  <w:style w:type="paragraph" w:customStyle="1" w:styleId="7BEB4A0CAC6C49808A2BFF9C1E7AA551">
    <w:name w:val="7BEB4A0CAC6C49808A2BFF9C1E7AA551"/>
    <w:rsid w:val="004F68C0"/>
  </w:style>
  <w:style w:type="paragraph" w:customStyle="1" w:styleId="0C04099BD4974B6C8533D94CB6540831">
    <w:name w:val="0C04099BD4974B6C8533D94CB6540831"/>
    <w:rsid w:val="004F68C0"/>
  </w:style>
  <w:style w:type="paragraph" w:customStyle="1" w:styleId="26B8CBB527894254BBDD5A97D88C0FFB">
    <w:name w:val="26B8CBB527894254BBDD5A97D88C0FFB"/>
    <w:rsid w:val="004F68C0"/>
  </w:style>
  <w:style w:type="paragraph" w:customStyle="1" w:styleId="467A1561C2F149BB9B156CF880C444E3">
    <w:name w:val="467A1561C2F149BB9B156CF880C444E3"/>
    <w:rsid w:val="004F68C0"/>
  </w:style>
  <w:style w:type="paragraph" w:customStyle="1" w:styleId="138BA7AA10704F5D8589EF94EA813DA1">
    <w:name w:val="138BA7AA10704F5D8589EF94EA813DA1"/>
    <w:rsid w:val="004F68C0"/>
  </w:style>
  <w:style w:type="paragraph" w:customStyle="1" w:styleId="00AB9198816A426F949877326B6E7F3C">
    <w:name w:val="00AB9198816A426F949877326B6E7F3C"/>
    <w:rsid w:val="004F68C0"/>
  </w:style>
  <w:style w:type="paragraph" w:customStyle="1" w:styleId="D838834FD26B4DD9A0F22CC0DBCCD24F">
    <w:name w:val="D838834FD26B4DD9A0F22CC0DBCCD24F"/>
    <w:rsid w:val="004F68C0"/>
  </w:style>
  <w:style w:type="paragraph" w:customStyle="1" w:styleId="41A92BDFD28B40D2A9C835643B223F8F">
    <w:name w:val="41A92BDFD28B40D2A9C835643B223F8F"/>
    <w:rsid w:val="004F68C0"/>
  </w:style>
  <w:style w:type="paragraph" w:customStyle="1" w:styleId="5A02ADD55E5A47C18FE031893A82BDD5">
    <w:name w:val="5A02ADD55E5A47C18FE031893A82BDD5"/>
    <w:rsid w:val="004F68C0"/>
  </w:style>
  <w:style w:type="paragraph" w:customStyle="1" w:styleId="EC7DF160689F497F8AAD90752960D3B6">
    <w:name w:val="EC7DF160689F497F8AAD90752960D3B6"/>
    <w:rsid w:val="004F68C0"/>
  </w:style>
  <w:style w:type="paragraph" w:customStyle="1" w:styleId="017E19BE50FF422B92A6EFADB9DF9892">
    <w:name w:val="017E19BE50FF422B92A6EFADB9DF9892"/>
    <w:rsid w:val="004F68C0"/>
  </w:style>
  <w:style w:type="paragraph" w:customStyle="1" w:styleId="CE24F174B3CD458197E85128378A7228">
    <w:name w:val="CE24F174B3CD458197E85128378A7228"/>
    <w:rsid w:val="004F68C0"/>
  </w:style>
  <w:style w:type="paragraph" w:customStyle="1" w:styleId="06C3435CB67B4D48A9C01E09E20D028D">
    <w:name w:val="06C3435CB67B4D48A9C01E09E20D028D"/>
    <w:rsid w:val="004F68C0"/>
  </w:style>
  <w:style w:type="paragraph" w:customStyle="1" w:styleId="23B3DC88A83F44F4B42017A8FF992A8B">
    <w:name w:val="23B3DC88A83F44F4B42017A8FF992A8B"/>
    <w:rsid w:val="004F68C0"/>
  </w:style>
  <w:style w:type="paragraph" w:customStyle="1" w:styleId="3F5AE70664114967B2ECBBF470CA76CE">
    <w:name w:val="3F5AE70664114967B2ECBBF470CA76CE"/>
    <w:rsid w:val="004F68C0"/>
  </w:style>
  <w:style w:type="paragraph" w:customStyle="1" w:styleId="E78C59C663B945058A738EC9C2466445">
    <w:name w:val="E78C59C663B945058A738EC9C2466445"/>
    <w:rsid w:val="004F68C0"/>
  </w:style>
  <w:style w:type="paragraph" w:customStyle="1" w:styleId="97E90504AE364AEB85EC7679CFC740F2">
    <w:name w:val="97E90504AE364AEB85EC7679CFC740F2"/>
    <w:rsid w:val="004F68C0"/>
  </w:style>
  <w:style w:type="paragraph" w:customStyle="1" w:styleId="F00F39ABC46E49F69266D64CA4B99FCE">
    <w:name w:val="F00F39ABC46E49F69266D64CA4B99FCE"/>
    <w:rsid w:val="004F68C0"/>
  </w:style>
  <w:style w:type="paragraph" w:customStyle="1" w:styleId="DBCD8D0A3A954A978CC112925A600286">
    <w:name w:val="DBCD8D0A3A954A978CC112925A600286"/>
    <w:rsid w:val="004F68C0"/>
  </w:style>
  <w:style w:type="paragraph" w:customStyle="1" w:styleId="C3EBDD37E0784D6289B2FBEF495EC3A4">
    <w:name w:val="C3EBDD37E0784D6289B2FBEF495EC3A4"/>
    <w:rsid w:val="004F68C0"/>
  </w:style>
  <w:style w:type="paragraph" w:customStyle="1" w:styleId="DF377F546CF14842BC75182E63647AF4">
    <w:name w:val="DF377F546CF14842BC75182E63647AF4"/>
    <w:rsid w:val="004F68C0"/>
  </w:style>
  <w:style w:type="paragraph" w:customStyle="1" w:styleId="71E574080B744A7C908E74D477005622">
    <w:name w:val="71E574080B744A7C908E74D477005622"/>
    <w:rsid w:val="004F68C0"/>
  </w:style>
  <w:style w:type="paragraph" w:customStyle="1" w:styleId="A7A78803F13B4F81855521868637140D">
    <w:name w:val="A7A78803F13B4F81855521868637140D"/>
    <w:rsid w:val="004F68C0"/>
  </w:style>
  <w:style w:type="paragraph" w:customStyle="1" w:styleId="482F10376DE74FA2B033E369F4D60FF6">
    <w:name w:val="482F10376DE74FA2B033E369F4D60FF6"/>
    <w:rsid w:val="004F68C0"/>
  </w:style>
  <w:style w:type="paragraph" w:customStyle="1" w:styleId="E7D9CB07DE3947378491894B130EF4AE">
    <w:name w:val="E7D9CB07DE3947378491894B130EF4AE"/>
    <w:rsid w:val="004F68C0"/>
  </w:style>
  <w:style w:type="paragraph" w:customStyle="1" w:styleId="9314622D47C94244AE315F0F6935DA2F">
    <w:name w:val="9314622D47C94244AE315F0F6935DA2F"/>
    <w:rsid w:val="004F68C0"/>
  </w:style>
  <w:style w:type="paragraph" w:customStyle="1" w:styleId="997725DEC4F940CCBC10CC210F5E31F0">
    <w:name w:val="997725DEC4F940CCBC10CC210F5E31F0"/>
    <w:rsid w:val="004F68C0"/>
  </w:style>
  <w:style w:type="paragraph" w:customStyle="1" w:styleId="11BD2ADA77084A00B8205977DC51E363">
    <w:name w:val="11BD2ADA77084A00B8205977DC51E363"/>
    <w:rsid w:val="004F68C0"/>
  </w:style>
  <w:style w:type="paragraph" w:customStyle="1" w:styleId="8D9DB07C8F9F4E0D97F887510FA8BA31">
    <w:name w:val="8D9DB07C8F9F4E0D97F887510FA8BA31"/>
    <w:rsid w:val="004F68C0"/>
  </w:style>
  <w:style w:type="paragraph" w:customStyle="1" w:styleId="CCB578BD40F448A1B5443BC1A71C4D81">
    <w:name w:val="CCB578BD40F448A1B5443BC1A71C4D81"/>
    <w:rsid w:val="004F68C0"/>
  </w:style>
  <w:style w:type="paragraph" w:customStyle="1" w:styleId="A4DA6AE8D8744F61824635DEFD672F73">
    <w:name w:val="A4DA6AE8D8744F61824635DEFD672F73"/>
    <w:rsid w:val="004F68C0"/>
  </w:style>
  <w:style w:type="paragraph" w:customStyle="1" w:styleId="F9A3B470DE404F70ACF1441CD804F479">
    <w:name w:val="F9A3B470DE404F70ACF1441CD804F479"/>
    <w:rsid w:val="004F68C0"/>
  </w:style>
  <w:style w:type="paragraph" w:customStyle="1" w:styleId="9E0B2454629A4028A899BB563392222C">
    <w:name w:val="9E0B2454629A4028A899BB563392222C"/>
    <w:rsid w:val="004F68C0"/>
  </w:style>
  <w:style w:type="paragraph" w:customStyle="1" w:styleId="B2F874D69AF845999D916C7C1D6DE8FF">
    <w:name w:val="B2F874D69AF845999D916C7C1D6DE8FF"/>
    <w:rsid w:val="004F68C0"/>
  </w:style>
  <w:style w:type="paragraph" w:customStyle="1" w:styleId="8328CEFE1CBC4336B42F67D7201BDE56">
    <w:name w:val="8328CEFE1CBC4336B42F67D7201BDE56"/>
    <w:rsid w:val="004F68C0"/>
  </w:style>
  <w:style w:type="paragraph" w:customStyle="1" w:styleId="8DC07B56CFCF4E779078DC290FC1F2FE">
    <w:name w:val="8DC07B56CFCF4E779078DC290FC1F2FE"/>
    <w:rsid w:val="004F68C0"/>
  </w:style>
  <w:style w:type="paragraph" w:customStyle="1" w:styleId="CAC0B9A59E794057B39CC283ECBDE412">
    <w:name w:val="CAC0B9A59E794057B39CC283ECBDE412"/>
    <w:rsid w:val="004F68C0"/>
  </w:style>
  <w:style w:type="paragraph" w:customStyle="1" w:styleId="6EA68EB45F8646638DEC91401CB9F631">
    <w:name w:val="6EA68EB45F8646638DEC91401CB9F631"/>
    <w:rsid w:val="004F68C0"/>
  </w:style>
  <w:style w:type="paragraph" w:customStyle="1" w:styleId="52118DDD797340F0BEA337D24FAD1729">
    <w:name w:val="52118DDD797340F0BEA337D24FAD1729"/>
    <w:rsid w:val="004F68C0"/>
  </w:style>
  <w:style w:type="paragraph" w:customStyle="1" w:styleId="1E8FB443CB514ED0933A2357F5AD20EA">
    <w:name w:val="1E8FB443CB514ED0933A2357F5AD20EA"/>
    <w:rsid w:val="004F68C0"/>
  </w:style>
  <w:style w:type="paragraph" w:customStyle="1" w:styleId="46369361F677472B8AAA916AA73F9A7C">
    <w:name w:val="46369361F677472B8AAA916AA73F9A7C"/>
    <w:rsid w:val="004F68C0"/>
  </w:style>
  <w:style w:type="paragraph" w:customStyle="1" w:styleId="D50D2D52D1E9475CA5627B455F63F506">
    <w:name w:val="D50D2D52D1E9475CA5627B455F63F506"/>
    <w:rsid w:val="004F68C0"/>
  </w:style>
  <w:style w:type="paragraph" w:customStyle="1" w:styleId="77F24EAE0D6E4DC6865280BCEF9EE6FC">
    <w:name w:val="77F24EAE0D6E4DC6865280BCEF9EE6FC"/>
    <w:rsid w:val="004F68C0"/>
  </w:style>
  <w:style w:type="paragraph" w:customStyle="1" w:styleId="C1CE8BA2BD2846288EF4C8A09ADD1AFC">
    <w:name w:val="C1CE8BA2BD2846288EF4C8A09ADD1AFC"/>
    <w:rsid w:val="004F68C0"/>
  </w:style>
  <w:style w:type="paragraph" w:customStyle="1" w:styleId="6CA6B4EB5B174033B91DF09A936DC0EC">
    <w:name w:val="6CA6B4EB5B174033B91DF09A936DC0EC"/>
    <w:rsid w:val="003264A6"/>
  </w:style>
  <w:style w:type="paragraph" w:customStyle="1" w:styleId="F24A36CADD41446AA9F085CB6DC99CCA">
    <w:name w:val="F24A36CADD41446AA9F085CB6DC99CCA"/>
    <w:rsid w:val="00326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6F69AF09-D5A6-4F16-9796-F50E4394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Resume.dotx</Template>
  <TotalTime>347</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Wenhao Wu</dc:creator>
  <cp:lastModifiedBy>Wenhao Wu</cp:lastModifiedBy>
  <cp:revision>19</cp:revision>
  <dcterms:created xsi:type="dcterms:W3CDTF">2020-01-08T16:23:00Z</dcterms:created>
  <dcterms:modified xsi:type="dcterms:W3CDTF">2020-01-16T21:03:00Z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